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16" w:rsidRDefault="00D076FE" w:rsidP="00141A4C">
      <w:pPr>
        <w:pStyle w:val="Title"/>
      </w:pPr>
      <w:r>
        <w:t>DIVYA PRABHAT KUMAR</w:t>
      </w:r>
    </w:p>
    <w:p w:rsidR="00D076FE" w:rsidRDefault="00D076FE" w:rsidP="00141A4C">
      <w:r w:rsidRPr="00764A44">
        <w:rPr>
          <w:b/>
        </w:rPr>
        <w:t>Address</w:t>
      </w:r>
      <w:r>
        <w:t xml:space="preserve">: Venkateshwara Layout SG </w:t>
      </w:r>
      <w:r w:rsidR="00212D4E">
        <w:t>Playa</w:t>
      </w:r>
      <w:r w:rsidR="00764A44">
        <w:t xml:space="preserve"> Near Dairy </w:t>
      </w:r>
      <w:r w:rsidR="00300B48">
        <w:t>Circle,</w:t>
      </w:r>
      <w:r>
        <w:t xml:space="preserve"> </w:t>
      </w:r>
      <w:r w:rsidR="00212D4E">
        <w:t>Bangalore,</w:t>
      </w:r>
      <w:r>
        <w:t xml:space="preserve"> </w:t>
      </w:r>
      <w:r w:rsidR="00212D4E">
        <w:t>Karnataka,</w:t>
      </w:r>
      <w:r>
        <w:t xml:space="preserve"> 560029</w:t>
      </w:r>
    </w:p>
    <w:p w:rsidR="00D076FE" w:rsidRDefault="00D076FE" w:rsidP="00141A4C">
      <w:r w:rsidRPr="00764A44">
        <w:rPr>
          <w:b/>
        </w:rPr>
        <w:t>Mobile Number</w:t>
      </w:r>
      <w:r>
        <w:t>:</w:t>
      </w:r>
      <w:r w:rsidR="00141A4C">
        <w:t> </w:t>
      </w:r>
      <w:r>
        <w:t>9916888495 </w:t>
      </w:r>
    </w:p>
    <w:p w:rsidR="00141A4C" w:rsidRDefault="00D076FE" w:rsidP="00141A4C">
      <w:r w:rsidRPr="00764A44">
        <w:rPr>
          <w:b/>
        </w:rPr>
        <w:t>Email ID</w:t>
      </w:r>
      <w:r>
        <w:t>: ambasthaprabhat07@gmail.com</w:t>
      </w:r>
    </w:p>
    <w:p w:rsidR="006270A9" w:rsidRDefault="004552F8" w:rsidP="00141A4C">
      <w:pPr>
        <w:pStyle w:val="Heading1"/>
      </w:pPr>
      <w:sdt>
        <w:sdtPr>
          <w:alias w:val="Objective:"/>
          <w:tag w:val="Objective:"/>
          <w:id w:val="-731932020"/>
          <w:placeholder>
            <w:docPart w:val="77A8E545D2F14B0EBED2387ACB2DB84D"/>
          </w:placeholder>
          <w:temporary/>
          <w:showingPlcHdr/>
          <w15:appearance w15:val="hidden"/>
        </w:sdtPr>
        <w:sdtEndPr/>
        <w:sdtContent>
          <w:bookmarkStart w:id="0" w:name="Skills"/>
          <w:r w:rsidR="009D5933">
            <w:t>Objective</w:t>
          </w:r>
          <w:bookmarkEnd w:id="0"/>
        </w:sdtContent>
      </w:sdt>
    </w:p>
    <w:p w:rsidR="00D076FE" w:rsidRDefault="00D076FE" w:rsidP="00D076FE">
      <w:pPr>
        <w:pStyle w:val="ListParagraph"/>
        <w:numPr>
          <w:ilvl w:val="0"/>
          <w:numId w:val="24"/>
        </w:numPr>
      </w:pPr>
      <w:r w:rsidRPr="00D076FE">
        <w:rPr>
          <w:b/>
        </w:rPr>
        <w:t xml:space="preserve">LONG </w:t>
      </w:r>
      <w:r w:rsidR="00764A44" w:rsidRPr="00D076FE">
        <w:rPr>
          <w:b/>
        </w:rPr>
        <w:t>TERM</w:t>
      </w:r>
      <w:r w:rsidR="00764A44">
        <w:t>:</w:t>
      </w:r>
      <w:r w:rsidRPr="003B5911">
        <w:t xml:space="preserve"> </w:t>
      </w:r>
      <w:r w:rsidR="00B26B36">
        <w:t xml:space="preserve"> Establishing a firm understanding about the corporate working and climbing the ladder.</w:t>
      </w:r>
    </w:p>
    <w:p w:rsidR="00D076FE" w:rsidRPr="00906BEE" w:rsidRDefault="00D076FE" w:rsidP="00D076FE">
      <w:pPr>
        <w:pStyle w:val="ListParagraph"/>
        <w:numPr>
          <w:ilvl w:val="0"/>
          <w:numId w:val="24"/>
        </w:numPr>
      </w:pPr>
      <w:r w:rsidRPr="00D076FE">
        <w:rPr>
          <w:b/>
        </w:rPr>
        <w:t>SHORT TERM</w:t>
      </w:r>
      <w:r>
        <w:t xml:space="preserve">: </w:t>
      </w:r>
      <w:r w:rsidRPr="003B5911">
        <w:t xml:space="preserve">To </w:t>
      </w:r>
      <w:r w:rsidR="00B26B36">
        <w:t xml:space="preserve">provide services to the organization with </w:t>
      </w:r>
      <w:r w:rsidR="00BA5BE6">
        <w:t>perfection</w:t>
      </w:r>
      <w:r w:rsidR="00B26B36">
        <w:t xml:space="preserve"> and to gain work experience.</w:t>
      </w:r>
    </w:p>
    <w:p w:rsidR="006270A9" w:rsidRDefault="006270A9"/>
    <w:sdt>
      <w:sdtPr>
        <w:alias w:val="Education:"/>
        <w:tag w:val="Education:"/>
        <w:id w:val="807127995"/>
        <w:placeholder>
          <w:docPart w:val="2E8B5E213E2347FAB9643989AFB4092D"/>
        </w:placeholder>
        <w:temporary/>
        <w:showingPlcHdr/>
        <w15:appearance w15:val="hidden"/>
      </w:sdtPr>
      <w:sdtEndPr/>
      <w:sdtContent>
        <w:p w:rsidR="006270A9" w:rsidRDefault="009D5933">
          <w:pPr>
            <w:pStyle w:val="Heading1"/>
          </w:pPr>
          <w:r>
            <w:t>Education</w:t>
          </w:r>
        </w:p>
      </w:sdtContent>
    </w:sdt>
    <w:p w:rsidR="006270A9" w:rsidRDefault="00420143">
      <w:pPr>
        <w:pStyle w:val="Heading2"/>
      </w:pPr>
      <w:r>
        <w:t>HIGH SCHOOL</w:t>
      </w:r>
      <w:r w:rsidR="0072583A">
        <w:t xml:space="preserve"> (10</w:t>
      </w:r>
      <w:proofErr w:type="gramStart"/>
      <w:r w:rsidR="0072583A" w:rsidRPr="0072583A">
        <w:rPr>
          <w:vertAlign w:val="superscript"/>
        </w:rPr>
        <w:t>TH</w:t>
      </w:r>
      <w:r w:rsidR="0072583A">
        <w:t xml:space="preserve"> )</w:t>
      </w:r>
      <w:proofErr w:type="gramEnd"/>
      <w:r w:rsidR="009D5933">
        <w:t> | </w:t>
      </w:r>
      <w:r>
        <w:t>MARCH 2013</w:t>
      </w:r>
      <w:r w:rsidR="009D5933">
        <w:t> | </w:t>
      </w:r>
      <w:r>
        <w:t>DELHI PUBLIC SCHOOL DHANBAD,</w:t>
      </w:r>
      <w:r w:rsidR="0072583A">
        <w:t xml:space="preserve"> </w:t>
      </w:r>
      <w:r>
        <w:t>JHARKHAND</w:t>
      </w:r>
    </w:p>
    <w:p w:rsidR="006270A9" w:rsidRDefault="006B2024" w:rsidP="0072583A">
      <w:pPr>
        <w:pStyle w:val="ListBullet"/>
        <w:numPr>
          <w:ilvl w:val="0"/>
          <w:numId w:val="0"/>
        </w:numPr>
        <w:ind w:left="216"/>
      </w:pPr>
      <w:r>
        <w:rPr>
          <w:rFonts w:eastAsiaTheme="minorHAnsi"/>
          <w:color w:val="auto"/>
          <w:lang w:eastAsia="en-US"/>
        </w:rPr>
        <w:t>•</w:t>
      </w:r>
      <w:r w:rsidR="0072583A" w:rsidRPr="0072583A">
        <w:rPr>
          <w:rFonts w:eastAsiaTheme="minorHAnsi"/>
          <w:color w:val="auto"/>
          <w:lang w:eastAsia="en-US"/>
        </w:rPr>
        <w:t>Completed 10th from Delhi Public School Dhanbad with a score of 9/10 CGPA.</w:t>
      </w:r>
    </w:p>
    <w:p w:rsidR="0072583A" w:rsidRPr="0072583A" w:rsidRDefault="0072583A" w:rsidP="0072583A">
      <w:pPr>
        <w:pStyle w:val="Heading2"/>
      </w:pPr>
      <w:r>
        <w:t xml:space="preserve">HIGHER SECONDARY </w:t>
      </w:r>
      <w:r w:rsidR="0028406A">
        <w:t>(12</w:t>
      </w:r>
      <w:r w:rsidRPr="0072583A">
        <w:rPr>
          <w:vertAlign w:val="superscript"/>
        </w:rPr>
        <w:t>TH</w:t>
      </w:r>
      <w:r>
        <w:t>)</w:t>
      </w:r>
      <w:r w:rsidR="009D5933">
        <w:t> | </w:t>
      </w:r>
      <w:r>
        <w:t>MARCH 2015</w:t>
      </w:r>
      <w:r w:rsidR="009D5933">
        <w:t> | </w:t>
      </w:r>
      <w:r>
        <w:t>RSVM DHA</w:t>
      </w:r>
      <w:bookmarkStart w:id="1" w:name="_GoBack"/>
      <w:bookmarkEnd w:id="1"/>
      <w:r>
        <w:t>NBAD, JHARKHAND</w:t>
      </w:r>
    </w:p>
    <w:p w:rsidR="0072583A" w:rsidRDefault="006B2024" w:rsidP="006B2024">
      <w:pPr>
        <w:pStyle w:val="ListBullet"/>
        <w:numPr>
          <w:ilvl w:val="0"/>
          <w:numId w:val="0"/>
        </w:numPr>
        <w:ind w:left="216"/>
      </w:pPr>
      <w:r>
        <w:t>•</w:t>
      </w:r>
      <w:r w:rsidR="0072583A" w:rsidRPr="00363716">
        <w:t>Completed 12th from RSVM Dhanbad (CBSE) with a score of 80%</w:t>
      </w:r>
    </w:p>
    <w:p w:rsidR="0072583A" w:rsidRDefault="0072583A" w:rsidP="0072583A">
      <w:pPr>
        <w:pStyle w:val="ListBullet"/>
        <w:numPr>
          <w:ilvl w:val="0"/>
          <w:numId w:val="0"/>
        </w:numPr>
        <w:ind w:left="216"/>
      </w:pPr>
    </w:p>
    <w:p w:rsidR="004A1B1C" w:rsidRDefault="004A1B1C" w:rsidP="006B2024">
      <w:pPr>
        <w:pStyle w:val="ListBullet"/>
        <w:numPr>
          <w:ilvl w:val="0"/>
          <w:numId w:val="0"/>
        </w:numPr>
        <w:ind w:left="216" w:hanging="216"/>
        <w:rPr>
          <w:b/>
        </w:rPr>
        <w:sectPr w:rsidR="004A1B1C" w:rsidSect="00617B26">
          <w:footerReference w:type="default" r:id="rId8"/>
          <w:pgSz w:w="12240" w:h="15840"/>
          <w:pgMar w:top="1008" w:right="1152" w:bottom="1152" w:left="1152" w:header="720" w:footer="720" w:gutter="0"/>
          <w:pgNumType w:start="1"/>
          <w:cols w:space="720"/>
          <w:titlePg/>
          <w:docGrid w:linePitch="360"/>
        </w:sectPr>
      </w:pPr>
    </w:p>
    <w:p w:rsidR="005D40FA" w:rsidRPr="005D40FA" w:rsidRDefault="005D40FA" w:rsidP="005D40FA">
      <w:pPr>
        <w:keepNext/>
        <w:keepLines/>
        <w:spacing w:before="60" w:after="40"/>
        <w:contextualSpacing/>
        <w:outlineLvl w:val="1"/>
        <w:rPr>
          <w:rFonts w:asciiTheme="majorHAnsi" w:eastAsiaTheme="majorEastAsia" w:hAnsiTheme="majorHAnsi" w:cstheme="majorBidi"/>
          <w:caps/>
          <w:color w:val="262626" w:themeColor="text1" w:themeTint="D9"/>
          <w:sz w:val="24"/>
          <w:szCs w:val="26"/>
        </w:rPr>
      </w:pPr>
      <w:r>
        <w:rPr>
          <w:rFonts w:asciiTheme="majorHAnsi" w:eastAsiaTheme="majorEastAsia" w:hAnsiTheme="majorHAnsi" w:cstheme="majorBidi"/>
          <w:b/>
          <w:caps/>
          <w:color w:val="262626" w:themeColor="text1" w:themeTint="D9"/>
          <w:sz w:val="24"/>
          <w:szCs w:val="26"/>
        </w:rPr>
        <w:t xml:space="preserve">grADUATION | jUNE 2018 | CHRIST </w:t>
      </w:r>
      <w:r w:rsidR="0028406A">
        <w:rPr>
          <w:rFonts w:asciiTheme="majorHAnsi" w:eastAsiaTheme="majorEastAsia" w:hAnsiTheme="majorHAnsi" w:cstheme="majorBidi"/>
          <w:b/>
          <w:caps/>
          <w:color w:val="262626" w:themeColor="text1" w:themeTint="D9"/>
          <w:sz w:val="24"/>
          <w:szCs w:val="26"/>
        </w:rPr>
        <w:t>UNIVERSITY,</w:t>
      </w:r>
      <w:r>
        <w:rPr>
          <w:rFonts w:asciiTheme="majorHAnsi" w:eastAsiaTheme="majorEastAsia" w:hAnsiTheme="majorHAnsi" w:cstheme="majorBidi"/>
          <w:b/>
          <w:caps/>
          <w:color w:val="262626" w:themeColor="text1" w:themeTint="D9"/>
          <w:sz w:val="24"/>
          <w:szCs w:val="26"/>
        </w:rPr>
        <w:t xml:space="preserve"> BANGALORE     </w:t>
      </w:r>
    </w:p>
    <w:p w:rsidR="006B2024" w:rsidRDefault="006B2024" w:rsidP="006B2024">
      <w:r>
        <w:t xml:space="preserve">     •</w:t>
      </w:r>
      <w:r w:rsidRPr="006B2024">
        <w:t xml:space="preserve"> </w:t>
      </w:r>
      <w:r w:rsidRPr="006F6BED">
        <w:t>A</w:t>
      </w:r>
      <w:r>
        <w:t>ggregate of 2</w:t>
      </w:r>
      <w:r w:rsidRPr="006F6BED">
        <w:t>.</w:t>
      </w:r>
      <w:r w:rsidR="00945D98">
        <w:t>70</w:t>
      </w:r>
      <w:r w:rsidRPr="006F6BED">
        <w:t>/4 C</w:t>
      </w:r>
      <w:r>
        <w:t xml:space="preserve">GPA in </w:t>
      </w:r>
      <w:r w:rsidR="00C36100">
        <w:t>4</w:t>
      </w:r>
      <w:r>
        <w:t xml:space="preserve"> Semesters. No Backlogs.</w:t>
      </w:r>
    </w:p>
    <w:p w:rsidR="00764A44" w:rsidRDefault="005D40FA" w:rsidP="003D11F4">
      <w:r>
        <w:t xml:space="preserve">     </w:t>
      </w:r>
      <w:r w:rsidR="006B2024">
        <w:t>•</w:t>
      </w:r>
      <w:r w:rsidR="006B2024" w:rsidRPr="006F6BED">
        <w:t>Took Banking and Insurance a</w:t>
      </w:r>
      <w:r w:rsidR="006B2024">
        <w:t>s an Honors subject. (2017-2018)</w:t>
      </w:r>
    </w:p>
    <w:p w:rsidR="005D40FA" w:rsidRDefault="005D40FA" w:rsidP="003D11F4">
      <w:r>
        <w:t xml:space="preserve">     •Total 6 Semesters to be completed by June 2018</w:t>
      </w:r>
    </w:p>
    <w:p w:rsidR="003D11F4" w:rsidRDefault="006B2024" w:rsidP="006B2024">
      <w:pPr>
        <w:pStyle w:val="Heading1"/>
      </w:pPr>
      <w:r>
        <w:t xml:space="preserve"> </w:t>
      </w:r>
      <w:r w:rsidR="003D11F4">
        <w:t xml:space="preserve">Achievements </w:t>
      </w:r>
    </w:p>
    <w:p w:rsidR="003D11F4" w:rsidRDefault="003D11F4" w:rsidP="003D11F4">
      <w:pPr>
        <w:pStyle w:val="ListParagraph"/>
        <w:numPr>
          <w:ilvl w:val="0"/>
          <w:numId w:val="25"/>
        </w:numPr>
        <w:spacing w:after="0" w:line="259" w:lineRule="auto"/>
      </w:pPr>
      <w:r>
        <w:t xml:space="preserve">House </w:t>
      </w:r>
      <w:r w:rsidR="00B26B36">
        <w:t>C</w:t>
      </w:r>
      <w:r>
        <w:t>aptain in senior secondary at school level.</w:t>
      </w:r>
    </w:p>
    <w:p w:rsidR="003D11F4" w:rsidRDefault="003D11F4" w:rsidP="003D11F4">
      <w:pPr>
        <w:pStyle w:val="ListParagraph"/>
        <w:numPr>
          <w:ilvl w:val="0"/>
          <w:numId w:val="25"/>
        </w:numPr>
        <w:spacing w:after="0" w:line="259" w:lineRule="auto"/>
      </w:pPr>
      <w:r w:rsidRPr="006F70EB">
        <w:t xml:space="preserve">Completed 2 certificate courses in </w:t>
      </w:r>
      <w:r w:rsidR="00B26B36">
        <w:t>H</w:t>
      </w:r>
      <w:r w:rsidRPr="006F70EB">
        <w:t>istory of Scientific discoveries and Introduction to mathematical packages</w:t>
      </w:r>
    </w:p>
    <w:p w:rsidR="003D11F4" w:rsidRDefault="003D11F4" w:rsidP="003D11F4">
      <w:pPr>
        <w:pStyle w:val="ListParagraph"/>
        <w:numPr>
          <w:ilvl w:val="0"/>
          <w:numId w:val="25"/>
        </w:numPr>
        <w:spacing w:after="0" w:line="259" w:lineRule="auto"/>
      </w:pPr>
      <w:r w:rsidRPr="006F70EB">
        <w:t>Held an AIR between 1-100 in Alibaba Business Group Content writing competition</w:t>
      </w:r>
      <w:r>
        <w:t xml:space="preserve"> among 3000+ participators across India</w:t>
      </w:r>
      <w:r w:rsidRPr="006F70EB">
        <w:t xml:space="preserve"> organized by Intershala.com.</w:t>
      </w:r>
    </w:p>
    <w:p w:rsidR="003D11F4" w:rsidRDefault="003D11F4" w:rsidP="003D11F4">
      <w:pPr>
        <w:pStyle w:val="ListParagraph"/>
        <w:numPr>
          <w:ilvl w:val="0"/>
          <w:numId w:val="25"/>
        </w:numPr>
        <w:spacing w:after="0" w:line="259" w:lineRule="auto"/>
      </w:pPr>
      <w:r>
        <w:t>Completed Global Certificate program</w:t>
      </w:r>
      <w:r w:rsidR="00A96B4A">
        <w:t xml:space="preserve"> with an “A” grade.</w:t>
      </w:r>
    </w:p>
    <w:p w:rsidR="003D11F4" w:rsidRDefault="003D11F4" w:rsidP="003D11F4">
      <w:pPr>
        <w:pStyle w:val="ListParagraph"/>
        <w:numPr>
          <w:ilvl w:val="0"/>
          <w:numId w:val="25"/>
        </w:numPr>
        <w:spacing w:after="0" w:line="259" w:lineRule="auto"/>
      </w:pPr>
      <w:r w:rsidRPr="001E272B">
        <w:t xml:space="preserve">Active </w:t>
      </w:r>
      <w:r w:rsidR="00B26B36">
        <w:t>d</w:t>
      </w:r>
      <w:r w:rsidRPr="001E272B">
        <w:t xml:space="preserve">ramatic skills. Acquired 3rd position in Street Play.  </w:t>
      </w:r>
    </w:p>
    <w:p w:rsidR="003D11F4" w:rsidRDefault="003D11F4" w:rsidP="00B26B36">
      <w:pPr>
        <w:pStyle w:val="ListParagraph"/>
        <w:numPr>
          <w:ilvl w:val="0"/>
          <w:numId w:val="25"/>
        </w:numPr>
        <w:spacing w:after="0" w:line="259" w:lineRule="auto"/>
      </w:pPr>
      <w:r w:rsidRPr="001E272B">
        <w:t xml:space="preserve">Good reading skills and writing skills. Acquired 3rd position in </w:t>
      </w:r>
      <w:r w:rsidR="00B26B36">
        <w:t xml:space="preserve">district level </w:t>
      </w:r>
      <w:r w:rsidRPr="001E272B">
        <w:t xml:space="preserve">Essay Writing </w:t>
      </w:r>
      <w:r w:rsidR="00B26B36">
        <w:t>c</w:t>
      </w:r>
      <w:r w:rsidRPr="001E272B">
        <w:t>ompetition</w:t>
      </w:r>
      <w:r>
        <w:t xml:space="preserve"> organized by Swami Vivekananda Society.</w:t>
      </w:r>
    </w:p>
    <w:p w:rsidR="003D11F4" w:rsidRDefault="003D11F4" w:rsidP="003D11F4">
      <w:pPr>
        <w:pStyle w:val="ListParagraph"/>
        <w:numPr>
          <w:ilvl w:val="0"/>
          <w:numId w:val="25"/>
        </w:numPr>
        <w:spacing w:after="0" w:line="259" w:lineRule="auto"/>
      </w:pPr>
      <w:r w:rsidRPr="001E272B">
        <w:t>Actively participative in International Olympiads. Held International Rank 110* in International Science Olympiad 2012. Qualified for 2nd Level.</w:t>
      </w:r>
    </w:p>
    <w:p w:rsidR="003D11F4" w:rsidRDefault="003D11F4" w:rsidP="003D11F4">
      <w:pPr>
        <w:pStyle w:val="ListParagraph"/>
        <w:numPr>
          <w:ilvl w:val="0"/>
          <w:numId w:val="25"/>
        </w:numPr>
        <w:spacing w:after="0" w:line="259" w:lineRule="auto"/>
      </w:pPr>
      <w:r w:rsidRPr="001E272B">
        <w:t>Active anchoring skills. Anchored events at School level.</w:t>
      </w:r>
    </w:p>
    <w:p w:rsidR="003D11F4" w:rsidRDefault="00B26B36" w:rsidP="003D11F4">
      <w:pPr>
        <w:pStyle w:val="ListParagraph"/>
        <w:numPr>
          <w:ilvl w:val="0"/>
          <w:numId w:val="25"/>
        </w:numPr>
        <w:spacing w:after="0" w:line="259" w:lineRule="auto"/>
      </w:pPr>
      <w:r>
        <w:t>M</w:t>
      </w:r>
      <w:r w:rsidR="003D11F4" w:rsidRPr="001E272B">
        <w:t>usic enthusiast</w:t>
      </w:r>
      <w:r>
        <w:t>.</w:t>
      </w:r>
      <w:r w:rsidR="003D11F4" w:rsidRPr="001E272B">
        <w:t xml:space="preserve"> Had mastered various music instruments at school level</w:t>
      </w:r>
      <w:r>
        <w:t>,</w:t>
      </w:r>
      <w:r w:rsidR="003D11F4" w:rsidRPr="001E272B">
        <w:t xml:space="preserve"> </w:t>
      </w:r>
      <w:r>
        <w:t>r</w:t>
      </w:r>
      <w:r w:rsidR="003D11F4" w:rsidRPr="001E272B">
        <w:t>epresented school and acquired 2nd position at district level.</w:t>
      </w:r>
    </w:p>
    <w:p w:rsidR="0028406A" w:rsidRPr="0028406A" w:rsidRDefault="0028406A" w:rsidP="0028406A">
      <w:pPr>
        <w:pStyle w:val="ListParagraph"/>
        <w:spacing w:after="0" w:line="259" w:lineRule="auto"/>
      </w:pPr>
    </w:p>
    <w:p w:rsidR="006270A9" w:rsidRDefault="006270A9" w:rsidP="00300B48">
      <w:pPr>
        <w:pStyle w:val="ListBullet"/>
        <w:numPr>
          <w:ilvl w:val="0"/>
          <w:numId w:val="0"/>
        </w:numPr>
      </w:pPr>
    </w:p>
    <w:sdt>
      <w:sdtPr>
        <w:alias w:val="Experience:"/>
        <w:tag w:val="Experience:"/>
        <w:id w:val="171684534"/>
        <w:placeholder>
          <w:docPart w:val="91A7C7A46A724F869DCFD41D9217F231"/>
        </w:placeholder>
        <w:temporary/>
        <w:showingPlcHdr/>
        <w15:appearance w15:val="hidden"/>
      </w:sdtPr>
      <w:sdtEndPr/>
      <w:sdtContent>
        <w:p w:rsidR="006270A9" w:rsidRDefault="009D5933">
          <w:pPr>
            <w:pStyle w:val="Heading1"/>
          </w:pPr>
          <w:r>
            <w:t>Experience</w:t>
          </w:r>
        </w:p>
      </w:sdtContent>
    </w:sdt>
    <w:p w:rsidR="006270A9" w:rsidRDefault="003D11F4">
      <w:pPr>
        <w:pStyle w:val="Heading2"/>
      </w:pPr>
      <w:r>
        <w:t>NGO INTERNSHIP</w:t>
      </w:r>
      <w:r w:rsidR="009D5933">
        <w:t> | </w:t>
      </w:r>
      <w:r>
        <w:t>ulhaas foundation</w:t>
      </w:r>
      <w:r w:rsidR="009D5933">
        <w:t> | </w:t>
      </w:r>
      <w:r>
        <w:t>April 2016- may 2016 |</w:t>
      </w:r>
    </w:p>
    <w:p w:rsidR="005B15C9" w:rsidRDefault="002C77E2" w:rsidP="005B15C9">
      <w:r w:rsidRPr="00E13D5E">
        <w:t>Ulhas Foundation NGO, powered by Smile foundation. Expertized on LGBT Community. Undergone hardcore practical exposure of going to remote areas of Mumbai and studied their life issues. Got first class with Distinction (Grade A) for the project report.</w:t>
      </w:r>
    </w:p>
    <w:p w:rsidR="005B15C9" w:rsidRDefault="005B15C9" w:rsidP="005B15C9">
      <w:pPr>
        <w:pStyle w:val="Heading2"/>
      </w:pPr>
      <w:r>
        <w:t>CORPORATE INTERNSHIP |MAHINDRA FINANCE | APRIL 2017- may 2017 |</w:t>
      </w:r>
    </w:p>
    <w:p w:rsidR="006D167F" w:rsidRDefault="005B15C9" w:rsidP="002C77E2">
      <w:r>
        <w:t xml:space="preserve"> JOB ROLE: Analyst in FES Vertical</w:t>
      </w:r>
      <w:r w:rsidR="00300B48">
        <w:t>.</w:t>
      </w:r>
    </w:p>
    <w:p w:rsidR="00C30078" w:rsidRDefault="00300B48" w:rsidP="002C77E2">
      <w:r>
        <w:t>Successfully managed loan account of the customers. Analyzed the default accounts.</w:t>
      </w:r>
      <w:r w:rsidRPr="00300B48">
        <w:t xml:space="preserve"> </w:t>
      </w:r>
      <w:r>
        <w:t>Called more than 150+ customers on daily basis follow</w:t>
      </w:r>
      <w:r w:rsidR="006E449F">
        <w:t>ed</w:t>
      </w:r>
      <w:r>
        <w:t xml:space="preserve"> by an excel report and passed the information to the higher management.</w:t>
      </w:r>
    </w:p>
    <w:p w:rsidR="0028406A" w:rsidRDefault="0028406A" w:rsidP="00004459">
      <w:pPr>
        <w:pStyle w:val="Heading1"/>
      </w:pPr>
      <w:r>
        <w:t>Skills</w:t>
      </w:r>
    </w:p>
    <w:p w:rsidR="0028406A" w:rsidRDefault="0028406A" w:rsidP="0028406A">
      <w:pPr>
        <w:pStyle w:val="ListParagraph"/>
        <w:numPr>
          <w:ilvl w:val="0"/>
          <w:numId w:val="27"/>
        </w:numPr>
        <w:spacing w:after="0" w:line="259" w:lineRule="auto"/>
      </w:pPr>
      <w:r>
        <w:t>Effective Communication Skills.</w:t>
      </w:r>
    </w:p>
    <w:p w:rsidR="00C76B12" w:rsidRDefault="00C76B12" w:rsidP="0028406A">
      <w:pPr>
        <w:pStyle w:val="ListParagraph"/>
        <w:numPr>
          <w:ilvl w:val="0"/>
          <w:numId w:val="27"/>
        </w:numPr>
        <w:spacing w:after="0" w:line="259" w:lineRule="auto"/>
      </w:pPr>
      <w:r>
        <w:t>Competence in achieving high in less amount of time.</w:t>
      </w:r>
    </w:p>
    <w:p w:rsidR="00A96B4A" w:rsidRPr="00A96B4A" w:rsidRDefault="00A96B4A" w:rsidP="0028406A">
      <w:pPr>
        <w:pStyle w:val="ListParagraph"/>
        <w:numPr>
          <w:ilvl w:val="0"/>
          <w:numId w:val="27"/>
        </w:numPr>
        <w:spacing w:after="0" w:line="259" w:lineRule="auto"/>
        <w:rPr>
          <w:rFonts w:asciiTheme="majorHAnsi" w:hAnsiTheme="majorHAnsi"/>
        </w:rPr>
      </w:pPr>
      <w:r w:rsidRPr="00A96B4A">
        <w:rPr>
          <w:rFonts w:asciiTheme="majorHAnsi" w:hAnsiTheme="majorHAnsi"/>
          <w:color w:val="404040"/>
          <w:shd w:val="clear" w:color="auto" w:fill="FFFFFF"/>
        </w:rPr>
        <w:t>Highly self-motivated</w:t>
      </w:r>
    </w:p>
    <w:p w:rsidR="00A96B4A" w:rsidRPr="00A96B4A" w:rsidRDefault="00A96B4A" w:rsidP="0028406A">
      <w:pPr>
        <w:pStyle w:val="ListParagraph"/>
        <w:numPr>
          <w:ilvl w:val="0"/>
          <w:numId w:val="27"/>
        </w:numPr>
        <w:spacing w:after="0" w:line="259" w:lineRule="auto"/>
        <w:rPr>
          <w:rFonts w:asciiTheme="majorHAnsi" w:hAnsiTheme="majorHAnsi"/>
        </w:rPr>
      </w:pPr>
      <w:r w:rsidRPr="00A96B4A">
        <w:rPr>
          <w:rFonts w:asciiTheme="majorHAnsi" w:hAnsiTheme="majorHAnsi"/>
          <w:color w:val="404040"/>
          <w:shd w:val="clear" w:color="auto" w:fill="FFFFFF"/>
        </w:rPr>
        <w:t>Strong multitasking skills</w:t>
      </w:r>
    </w:p>
    <w:p w:rsidR="0028406A" w:rsidRDefault="0028406A" w:rsidP="0028406A">
      <w:pPr>
        <w:pStyle w:val="ListParagraph"/>
        <w:numPr>
          <w:ilvl w:val="0"/>
          <w:numId w:val="27"/>
        </w:numPr>
        <w:spacing w:after="0" w:line="259" w:lineRule="auto"/>
      </w:pPr>
      <w:r>
        <w:t>Ambivert.</w:t>
      </w:r>
    </w:p>
    <w:p w:rsidR="0028406A" w:rsidRDefault="00BA5BE6" w:rsidP="0028406A">
      <w:pPr>
        <w:pStyle w:val="ListParagraph"/>
        <w:numPr>
          <w:ilvl w:val="0"/>
          <w:numId w:val="27"/>
        </w:numPr>
        <w:spacing w:after="0" w:line="259" w:lineRule="auto"/>
      </w:pPr>
      <w:r>
        <w:t>Led</w:t>
      </w:r>
      <w:r w:rsidR="00C649F3">
        <w:t xml:space="preserve"> </w:t>
      </w:r>
      <w:r>
        <w:t>various activities</w:t>
      </w:r>
      <w:r w:rsidR="00C649F3">
        <w:t xml:space="preserve"> at School </w:t>
      </w:r>
      <w:r>
        <w:t>including</w:t>
      </w:r>
      <w:r w:rsidR="0028406A">
        <w:t xml:space="preserve"> sports.</w:t>
      </w:r>
    </w:p>
    <w:p w:rsidR="0028406A" w:rsidRDefault="00BA5BE6" w:rsidP="0028406A">
      <w:pPr>
        <w:pStyle w:val="ListParagraph"/>
        <w:numPr>
          <w:ilvl w:val="0"/>
          <w:numId w:val="27"/>
        </w:numPr>
        <w:spacing w:after="0" w:line="259" w:lineRule="auto"/>
      </w:pPr>
      <w:r>
        <w:t>Open</w:t>
      </w:r>
      <w:r w:rsidR="0028406A">
        <w:t xml:space="preserve"> to</w:t>
      </w:r>
      <w:r>
        <w:t>wards</w:t>
      </w:r>
      <w:r w:rsidR="0028406A">
        <w:t xml:space="preserve"> explor</w:t>
      </w:r>
      <w:r>
        <w:t>ing</w:t>
      </w:r>
      <w:r w:rsidR="0028406A">
        <w:t xml:space="preserve"> new things.</w:t>
      </w:r>
    </w:p>
    <w:p w:rsidR="0028406A" w:rsidRDefault="0028406A" w:rsidP="0028406A">
      <w:pPr>
        <w:pStyle w:val="ListParagraph"/>
        <w:numPr>
          <w:ilvl w:val="0"/>
          <w:numId w:val="27"/>
        </w:numPr>
        <w:spacing w:after="0" w:line="259" w:lineRule="auto"/>
      </w:pPr>
      <w:r>
        <w:t>Applies research and management based attitude towards solving problems.</w:t>
      </w:r>
    </w:p>
    <w:p w:rsidR="0028406A" w:rsidRDefault="0028406A" w:rsidP="0028406A">
      <w:pPr>
        <w:pStyle w:val="ListParagraph"/>
        <w:numPr>
          <w:ilvl w:val="0"/>
          <w:numId w:val="27"/>
        </w:numPr>
        <w:spacing w:after="0" w:line="259" w:lineRule="auto"/>
      </w:pPr>
      <w:r>
        <w:t>Dynamic</w:t>
      </w:r>
    </w:p>
    <w:p w:rsidR="00300B48" w:rsidRDefault="00300B48" w:rsidP="0028406A">
      <w:pPr>
        <w:pStyle w:val="ListParagraph"/>
        <w:numPr>
          <w:ilvl w:val="0"/>
          <w:numId w:val="27"/>
        </w:numPr>
        <w:spacing w:after="0" w:line="259" w:lineRule="auto"/>
      </w:pPr>
      <w:r>
        <w:t>Can handle pressure and deadlines.</w:t>
      </w:r>
    </w:p>
    <w:p w:rsidR="0028406A" w:rsidRDefault="0028406A" w:rsidP="00004459">
      <w:pPr>
        <w:pStyle w:val="Heading1"/>
      </w:pPr>
    </w:p>
    <w:p w:rsidR="0028406A" w:rsidRDefault="0028406A" w:rsidP="0028406A">
      <w:pPr>
        <w:pStyle w:val="Heading1"/>
      </w:pPr>
    </w:p>
    <w:p w:rsidR="005D40FA" w:rsidRDefault="005D40FA" w:rsidP="00004459">
      <w:pPr>
        <w:pStyle w:val="Heading1"/>
        <w:rPr>
          <w:rFonts w:asciiTheme="minorHAnsi" w:eastAsiaTheme="minorEastAsia" w:hAnsiTheme="minorHAnsi" w:cstheme="minorBidi"/>
          <w:color w:val="auto"/>
          <w:sz w:val="22"/>
          <w:szCs w:val="22"/>
        </w:rPr>
      </w:pPr>
    </w:p>
    <w:p w:rsidR="00004459" w:rsidRDefault="00004459" w:rsidP="002C77E2"/>
    <w:p w:rsidR="004A1B1C" w:rsidRDefault="004A1B1C" w:rsidP="002C77E2"/>
    <w:p w:rsidR="004A1B1C" w:rsidRDefault="004A1B1C" w:rsidP="002C77E2">
      <w:pPr>
        <w:sectPr w:rsidR="004A1B1C" w:rsidSect="004A1B1C">
          <w:type w:val="continuous"/>
          <w:pgSz w:w="12240" w:h="15840"/>
          <w:pgMar w:top="1008" w:right="1152" w:bottom="1152" w:left="1152" w:header="720" w:footer="720" w:gutter="0"/>
          <w:pgNumType w:start="1"/>
          <w:cols w:space="720"/>
          <w:titlePg/>
          <w:docGrid w:linePitch="360"/>
        </w:sectPr>
      </w:pPr>
    </w:p>
    <w:p w:rsidR="002C77E2" w:rsidRDefault="002C77E2" w:rsidP="002C77E2"/>
    <w:p w:rsidR="002C77E2" w:rsidRPr="00906BEE" w:rsidRDefault="002C77E2" w:rsidP="002C77E2"/>
    <w:p w:rsidR="001B29CF" w:rsidRPr="001B29CF" w:rsidRDefault="001B29CF" w:rsidP="002C77E2">
      <w:pPr>
        <w:pStyle w:val="ListBullet"/>
        <w:numPr>
          <w:ilvl w:val="0"/>
          <w:numId w:val="0"/>
        </w:numPr>
        <w:ind w:left="216"/>
      </w:pPr>
    </w:p>
    <w:sectPr w:rsidR="001B29CF" w:rsidRPr="001B29CF" w:rsidSect="004A1B1C">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2F8" w:rsidRDefault="004552F8">
      <w:pPr>
        <w:spacing w:after="0"/>
      </w:pPr>
      <w:r>
        <w:separator/>
      </w:r>
    </w:p>
  </w:endnote>
  <w:endnote w:type="continuationSeparator" w:id="0">
    <w:p w:rsidR="004552F8" w:rsidRDefault="004552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C3007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2F8" w:rsidRDefault="004552F8">
      <w:pPr>
        <w:spacing w:after="0"/>
      </w:pPr>
      <w:r>
        <w:separator/>
      </w:r>
    </w:p>
  </w:footnote>
  <w:footnote w:type="continuationSeparator" w:id="0">
    <w:p w:rsidR="004552F8" w:rsidRDefault="004552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0D072C"/>
    <w:multiLevelType w:val="hybridMultilevel"/>
    <w:tmpl w:val="BA969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0025C37"/>
    <w:multiLevelType w:val="hybridMultilevel"/>
    <w:tmpl w:val="08002F38"/>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21" w15:restartNumberingAfterBreak="0">
    <w:nsid w:val="70C33DA9"/>
    <w:multiLevelType w:val="hybridMultilevel"/>
    <w:tmpl w:val="1A8CD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4D55B6B"/>
    <w:multiLevelType w:val="hybridMultilevel"/>
    <w:tmpl w:val="1B38A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2"/>
  </w:num>
  <w:num w:numId="17">
    <w:abstractNumId w:val="16"/>
  </w:num>
  <w:num w:numId="18">
    <w:abstractNumId w:val="10"/>
  </w:num>
  <w:num w:numId="19">
    <w:abstractNumId w:val="22"/>
  </w:num>
  <w:num w:numId="20">
    <w:abstractNumId w:val="18"/>
  </w:num>
  <w:num w:numId="21">
    <w:abstractNumId w:val="11"/>
  </w:num>
  <w:num w:numId="22">
    <w:abstractNumId w:val="15"/>
  </w:num>
  <w:num w:numId="23">
    <w:abstractNumId w:val="19"/>
  </w:num>
  <w:num w:numId="24">
    <w:abstractNumId w:val="13"/>
  </w:num>
  <w:num w:numId="25">
    <w:abstractNumId w:val="21"/>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FE"/>
    <w:rsid w:val="00004459"/>
    <w:rsid w:val="000A4F59"/>
    <w:rsid w:val="000D5BFA"/>
    <w:rsid w:val="00141A4C"/>
    <w:rsid w:val="001711AE"/>
    <w:rsid w:val="001B29CF"/>
    <w:rsid w:val="001F257C"/>
    <w:rsid w:val="00212D4E"/>
    <w:rsid w:val="002538B3"/>
    <w:rsid w:val="0028220F"/>
    <w:rsid w:val="0028406A"/>
    <w:rsid w:val="002C77E2"/>
    <w:rsid w:val="00300B48"/>
    <w:rsid w:val="00356C14"/>
    <w:rsid w:val="003D11F4"/>
    <w:rsid w:val="00420143"/>
    <w:rsid w:val="004552F8"/>
    <w:rsid w:val="004A1B1C"/>
    <w:rsid w:val="00546ABF"/>
    <w:rsid w:val="005650CD"/>
    <w:rsid w:val="005B15C9"/>
    <w:rsid w:val="005D40FA"/>
    <w:rsid w:val="00617B26"/>
    <w:rsid w:val="006270A9"/>
    <w:rsid w:val="00675956"/>
    <w:rsid w:val="00681034"/>
    <w:rsid w:val="00683946"/>
    <w:rsid w:val="0068577B"/>
    <w:rsid w:val="006B2024"/>
    <w:rsid w:val="006D167F"/>
    <w:rsid w:val="006E449F"/>
    <w:rsid w:val="0072583A"/>
    <w:rsid w:val="00764A44"/>
    <w:rsid w:val="007D395F"/>
    <w:rsid w:val="00816216"/>
    <w:rsid w:val="0087734B"/>
    <w:rsid w:val="00945D98"/>
    <w:rsid w:val="009D5933"/>
    <w:rsid w:val="00A3478D"/>
    <w:rsid w:val="00A96B4A"/>
    <w:rsid w:val="00AB7259"/>
    <w:rsid w:val="00B26B36"/>
    <w:rsid w:val="00B767AB"/>
    <w:rsid w:val="00BA5BE6"/>
    <w:rsid w:val="00BD768D"/>
    <w:rsid w:val="00C30078"/>
    <w:rsid w:val="00C36100"/>
    <w:rsid w:val="00C61F8E"/>
    <w:rsid w:val="00C649F3"/>
    <w:rsid w:val="00C76B12"/>
    <w:rsid w:val="00CF4764"/>
    <w:rsid w:val="00D076FE"/>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44DFA"/>
  <w15:chartTrackingRefBased/>
  <w15:docId w15:val="{767EDBA0-9555-4FE7-A096-3C113E08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0FA"/>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D0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bhat\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A8E545D2F14B0EBED2387ACB2DB84D"/>
        <w:category>
          <w:name w:val="General"/>
          <w:gallery w:val="placeholder"/>
        </w:category>
        <w:types>
          <w:type w:val="bbPlcHdr"/>
        </w:types>
        <w:behaviors>
          <w:behavior w:val="content"/>
        </w:behaviors>
        <w:guid w:val="{30DAB49E-254F-4209-A16A-CD02A7C80674}"/>
      </w:docPartPr>
      <w:docPartBody>
        <w:p w:rsidR="004745F7" w:rsidRDefault="003062A4">
          <w:pPr>
            <w:pStyle w:val="77A8E545D2F14B0EBED2387ACB2DB84D"/>
          </w:pPr>
          <w:r>
            <w:t>Objective</w:t>
          </w:r>
        </w:p>
      </w:docPartBody>
    </w:docPart>
    <w:docPart>
      <w:docPartPr>
        <w:name w:val="2E8B5E213E2347FAB9643989AFB4092D"/>
        <w:category>
          <w:name w:val="General"/>
          <w:gallery w:val="placeholder"/>
        </w:category>
        <w:types>
          <w:type w:val="bbPlcHdr"/>
        </w:types>
        <w:behaviors>
          <w:behavior w:val="content"/>
        </w:behaviors>
        <w:guid w:val="{B8DC7658-62E2-4881-AC65-15BB87BD2C86}"/>
      </w:docPartPr>
      <w:docPartBody>
        <w:p w:rsidR="004745F7" w:rsidRDefault="003062A4">
          <w:pPr>
            <w:pStyle w:val="2E8B5E213E2347FAB9643989AFB4092D"/>
          </w:pPr>
          <w:r>
            <w:t>Education</w:t>
          </w:r>
        </w:p>
      </w:docPartBody>
    </w:docPart>
    <w:docPart>
      <w:docPartPr>
        <w:name w:val="91A7C7A46A724F869DCFD41D9217F231"/>
        <w:category>
          <w:name w:val="General"/>
          <w:gallery w:val="placeholder"/>
        </w:category>
        <w:types>
          <w:type w:val="bbPlcHdr"/>
        </w:types>
        <w:behaviors>
          <w:behavior w:val="content"/>
        </w:behaviors>
        <w:guid w:val="{666FB237-A965-4D52-AB50-F7A649CFDD93}"/>
      </w:docPartPr>
      <w:docPartBody>
        <w:p w:rsidR="004745F7" w:rsidRDefault="003062A4">
          <w:pPr>
            <w:pStyle w:val="91A7C7A46A724F869DCFD41D9217F231"/>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FB"/>
    <w:rsid w:val="00216AC9"/>
    <w:rsid w:val="003062A4"/>
    <w:rsid w:val="004745F7"/>
    <w:rsid w:val="00507BFB"/>
    <w:rsid w:val="00665BE5"/>
    <w:rsid w:val="00891C03"/>
    <w:rsid w:val="00894B73"/>
    <w:rsid w:val="0091373B"/>
    <w:rsid w:val="009A59C4"/>
    <w:rsid w:val="00C00F50"/>
    <w:rsid w:val="00EC62DA"/>
    <w:rsid w:val="00F8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6A5B049A3495791E5AB97DAA06CD7">
    <w:name w:val="44F6A5B049A3495791E5AB97DAA06CD7"/>
  </w:style>
  <w:style w:type="paragraph" w:customStyle="1" w:styleId="3A353B82E160480784853BE78B95C12B">
    <w:name w:val="3A353B82E160480784853BE78B95C12B"/>
  </w:style>
  <w:style w:type="paragraph" w:customStyle="1" w:styleId="FE9B30320C474DC1B416358DAEF0D1AA">
    <w:name w:val="FE9B30320C474DC1B416358DAEF0D1AA"/>
  </w:style>
  <w:style w:type="paragraph" w:customStyle="1" w:styleId="AD6E8097CF9B47D0AA0ECFBF5DC96694">
    <w:name w:val="AD6E8097CF9B47D0AA0ECFBF5DC96694"/>
  </w:style>
  <w:style w:type="paragraph" w:customStyle="1" w:styleId="77A8E545D2F14B0EBED2387ACB2DB84D">
    <w:name w:val="77A8E545D2F14B0EBED2387ACB2DB84D"/>
  </w:style>
  <w:style w:type="paragraph" w:customStyle="1" w:styleId="207737035F5A4327A4FE7CC47C397A92">
    <w:name w:val="207737035F5A4327A4FE7CC47C397A92"/>
  </w:style>
  <w:style w:type="paragraph" w:customStyle="1" w:styleId="2E8B5E213E2347FAB9643989AFB4092D">
    <w:name w:val="2E8B5E213E2347FAB9643989AFB4092D"/>
  </w:style>
  <w:style w:type="paragraph" w:customStyle="1" w:styleId="72103E3D6AC84EE7A2F88FDFE2FCCD9D">
    <w:name w:val="72103E3D6AC84EE7A2F88FDFE2FCCD9D"/>
  </w:style>
  <w:style w:type="paragraph" w:customStyle="1" w:styleId="64529B28990D42FE9C98DDF1F6EB763D">
    <w:name w:val="64529B28990D42FE9C98DDF1F6EB763D"/>
  </w:style>
  <w:style w:type="paragraph" w:customStyle="1" w:styleId="DA445AAE3DE647BD99110B237016872C">
    <w:name w:val="DA445AAE3DE647BD99110B237016872C"/>
  </w:style>
  <w:style w:type="paragraph" w:customStyle="1" w:styleId="66162D22A1C74F26A2588243B8E8AA28">
    <w:name w:val="66162D22A1C74F26A2588243B8E8AA28"/>
  </w:style>
  <w:style w:type="paragraph" w:customStyle="1" w:styleId="9C2514A3AF694B44A6A4B3A8CB6A6870">
    <w:name w:val="9C2514A3AF694B44A6A4B3A8CB6A6870"/>
  </w:style>
  <w:style w:type="paragraph" w:customStyle="1" w:styleId="CDCCAD994E0B4F03B356068701709ACA">
    <w:name w:val="CDCCAD994E0B4F03B356068701709ACA"/>
  </w:style>
  <w:style w:type="paragraph" w:customStyle="1" w:styleId="9CD6D15F23D4447ABC4FEA2FF30C0296">
    <w:name w:val="9CD6D15F23D4447ABC4FEA2FF30C0296"/>
  </w:style>
  <w:style w:type="paragraph" w:customStyle="1" w:styleId="C5FAD110F3EE43BA888831C49C573131">
    <w:name w:val="C5FAD110F3EE43BA888831C49C573131"/>
  </w:style>
  <w:style w:type="paragraph" w:customStyle="1" w:styleId="98A5180AADD44A89A9A91880CDFCB372">
    <w:name w:val="98A5180AADD44A89A9A91880CDFCB372"/>
  </w:style>
  <w:style w:type="paragraph" w:customStyle="1" w:styleId="86B5F36E626547DD890031741B4118EA">
    <w:name w:val="86B5F36E626547DD890031741B4118EA"/>
  </w:style>
  <w:style w:type="paragraph" w:customStyle="1" w:styleId="3E00DF48934B48808B0A6CB366BA11F2">
    <w:name w:val="3E00DF48934B48808B0A6CB366BA11F2"/>
  </w:style>
  <w:style w:type="paragraph" w:customStyle="1" w:styleId="5485E192FAB14001BE148C762F038654">
    <w:name w:val="5485E192FAB14001BE148C762F038654"/>
  </w:style>
  <w:style w:type="paragraph" w:customStyle="1" w:styleId="8E35B9C60FAC4D0FA7F710A4E319D02D">
    <w:name w:val="8E35B9C60FAC4D0FA7F710A4E319D02D"/>
  </w:style>
  <w:style w:type="paragraph" w:customStyle="1" w:styleId="745C533633D84E0DB0E027EE88921107">
    <w:name w:val="745C533633D84E0DB0E027EE88921107"/>
  </w:style>
  <w:style w:type="paragraph" w:customStyle="1" w:styleId="06DAF5954CE74A659E541497C7E4C877">
    <w:name w:val="06DAF5954CE74A659E541497C7E4C877"/>
  </w:style>
  <w:style w:type="paragraph" w:customStyle="1" w:styleId="15BCD7214BA94D49A3476811C55AC7EF">
    <w:name w:val="15BCD7214BA94D49A3476811C55AC7EF"/>
  </w:style>
  <w:style w:type="paragraph" w:customStyle="1" w:styleId="D9290B2EECD245CBBCA1941E18CCC4F3">
    <w:name w:val="D9290B2EECD245CBBCA1941E18CCC4F3"/>
  </w:style>
  <w:style w:type="paragraph" w:customStyle="1" w:styleId="91A7C7A46A724F869DCFD41D9217F231">
    <w:name w:val="91A7C7A46A724F869DCFD41D9217F231"/>
  </w:style>
  <w:style w:type="paragraph" w:customStyle="1" w:styleId="3CD56B4F0CE946A7A6B9C854BAD982DD">
    <w:name w:val="3CD56B4F0CE946A7A6B9C854BAD982DD"/>
  </w:style>
  <w:style w:type="paragraph" w:customStyle="1" w:styleId="3D2C486D36FF4690AC113ED92FC3020E">
    <w:name w:val="3D2C486D36FF4690AC113ED92FC3020E"/>
  </w:style>
  <w:style w:type="paragraph" w:customStyle="1" w:styleId="6FEB571E573F48BCB0F72E7F3361F41F">
    <w:name w:val="6FEB571E573F48BCB0F72E7F3361F41F"/>
  </w:style>
  <w:style w:type="paragraph" w:customStyle="1" w:styleId="EB300E533AB4408A834E5EFE997CA316">
    <w:name w:val="EB300E533AB4408A834E5EFE997CA316"/>
  </w:style>
  <w:style w:type="paragraph" w:customStyle="1" w:styleId="E71DC1CBD58D4B719050C7CE6B87894B">
    <w:name w:val="E71DC1CBD58D4B719050C7CE6B87894B"/>
  </w:style>
  <w:style w:type="paragraph" w:customStyle="1" w:styleId="0B861D463EBC4CE19AD811C31278E4B0">
    <w:name w:val="0B861D463EBC4CE19AD811C31278E4B0"/>
  </w:style>
  <w:style w:type="paragraph" w:customStyle="1" w:styleId="72576F49301F4479B5B9D87A8012CF37">
    <w:name w:val="72576F49301F4479B5B9D87A8012CF37"/>
  </w:style>
  <w:style w:type="paragraph" w:customStyle="1" w:styleId="6EEEE19EA0C446E29884AD228A176892">
    <w:name w:val="6EEEE19EA0C446E29884AD228A176892"/>
  </w:style>
  <w:style w:type="character" w:styleId="PlaceholderText">
    <w:name w:val="Placeholder Text"/>
    <w:basedOn w:val="DefaultParagraphFont"/>
    <w:uiPriority w:val="99"/>
    <w:semiHidden/>
    <w:rsid w:val="004745F7"/>
    <w:rPr>
      <w:color w:val="323E4F" w:themeColor="text2" w:themeShade="BF"/>
    </w:rPr>
  </w:style>
  <w:style w:type="paragraph" w:customStyle="1" w:styleId="DD62BC7D897C4B57A2EEFF7E19829EA1">
    <w:name w:val="DD62BC7D897C4B57A2EEFF7E19829EA1"/>
    <w:rsid w:val="004745F7"/>
  </w:style>
  <w:style w:type="paragraph" w:customStyle="1" w:styleId="A9965A65CD454471A5559E0240093548">
    <w:name w:val="A9965A65CD454471A5559E0240093548"/>
    <w:rsid w:val="00C00F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1AB30-2F4E-4F55-9318-FF972D95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106</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Divyprabhat Ambastha</dc:creator>
  <cp:keywords/>
  <cp:lastModifiedBy>Divyprabhat Ambastha</cp:lastModifiedBy>
  <cp:revision>5</cp:revision>
  <dcterms:created xsi:type="dcterms:W3CDTF">2017-12-14T15:32:00Z</dcterms:created>
  <dcterms:modified xsi:type="dcterms:W3CDTF">2017-12-14T17:18:00Z</dcterms:modified>
  <cp:version/>
</cp:coreProperties>
</file>