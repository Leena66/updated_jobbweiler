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</w:pPr>
      <w:r>
        <w:rPr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  <w:lang w:val="en-IN" w:eastAsia="en-IN"/>
                              </w:rPr>
                              <w:pict>
                                <v:shape id="_x0000_i1025" o:spt="75" type="#_x0000_t75" style="height:145.7pt;width:135.3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" o:title="131739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  <w:sdt>
                            <w:sdtPr>
                              <w:rPr>
                                <w:sz w:val="28"/>
                                <w:szCs w:val="5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8D558D52D64F4696AB29BC2D73AE1576"/>
                              </w:placeholder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>
                              <w:rPr>
                                <w:sz w:val="28"/>
                                <w:szCs w:val="52"/>
                              </w:rPr>
                            </w:sdtEndPr>
                            <w:sdtContent>
                              <w:p>
                                <w:pPr>
                                  <w:pStyle w:val="10"/>
                                  <w:rPr>
                                    <w:sz w:val="28"/>
                                    <w:szCs w:val="52"/>
                                  </w:rPr>
                                </w:pPr>
                                <w:r>
                                  <w:rPr>
                                    <w:sz w:val="28"/>
                                    <w:szCs w:val="52"/>
                                    <w:lang w:val="en-IN"/>
                                  </w:rPr>
                                  <w:t>Niranjan S</w:t>
                                </w:r>
                              </w:p>
                            </w:sdtContent>
                          </w:sdt>
                          <w:p>
                            <w:pPr>
                              <w:pStyle w:val="9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Position Title"/>
                                <w:id w:val="-214128171"/>
                                <w:placeholder>
                                  <w:docPart w:val="68BE47D2013240149863DD8AB4777225"/>
                                </w:placeholder>
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BBA Student, Christ university, bangalore</w:t>
                                </w:r>
                              </w:sdtContent>
                            </w:sdt>
                          </w:p>
                          <w:p>
                            <w:pPr>
                              <w:pStyle w:val="2"/>
                              <w:rPr>
                                <w:sz w:val="24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8"/>
                                </w:rPr>
                                <w:id w:val="-1270160369"/>
                                <w:placeholder>
                                  <w:docPart w:val="3DCDF2B46807490A827A041C3AB6D2E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>
                                <w:rPr>
                                  <w:sz w:val="24"/>
                                  <w:szCs w:val="28"/>
                                </w:rPr>
                              </w:sdtEndPr>
                              <w:sdtContent>
                                <w:r>
                                  <w:rPr>
                                    <w:sz w:val="24"/>
                                    <w:szCs w:val="28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join the organization and contribute towards its growth and become an expert in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my field of operation</w:t>
                            </w: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id w:val="1993831541"/>
                              <w:placeholder>
                                <w:docPart w:val="0B2F2C31A76549578B4745A07217539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sz w:val="24"/>
                                <w:szCs w:val="24"/>
                              </w:rPr>
                            </w:sdtEndPr>
                            <w:sdtContent>
                              <w:p>
                                <w:pPr>
                                  <w:pStyle w:val="3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Wide scope of knowledge, team management, flexible planner, effective liasoning skills</w:t>
                            </w:r>
                          </w:p>
                          <w:p>
                            <w:pPr>
                              <w:pStyle w:val="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>
                            <w:pPr>
                              <w:pStyle w:val="2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niranjan.s97@outlook.com</w:t>
                            </w:r>
                          </w:p>
                          <w:p>
                            <w:pPr>
                              <w:pStyle w:val="2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12"/>
                                <w:sz w:val="22"/>
                                <w:szCs w:val="22"/>
                              </w:rPr>
                              <w:t>+91 8903861197</w:t>
                            </w:r>
                          </w:p>
                          <w:p>
                            <w:pPr>
                              <w:pStyle w:val="2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alt="Sidebar text box" type="#_x0000_t202" style="position:absolute;left:0pt;margin-left:53.85pt;margin-top:36pt;height:666pt;width:169.2pt;mso-position-horizontal-relative:page;mso-position-vertical-relative:page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K696rWAAAABgEAAA8AAAAAAAAAAQAgAAAAIgAAAGRycy9kb3ducmV2&#10;LnhtbFBLAQIUABQAAAAIAIdO4kAqKhFj/gEAAOYDAAAOAAAAAAAAAAEAIAAAACU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  <w:lang w:val="en-IN" w:eastAsia="en-IN"/>
                        </w:rPr>
                        <w:pict>
                          <v:shape id="_x0000_i1025" o:spt="75" type="#_x0000_t75" style="height:145.7pt;width:135.3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" o:title="131739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  <w:sdt>
                      <w:sdtPr>
                        <w:rPr>
                          <w:sz w:val="28"/>
                          <w:szCs w:val="52"/>
                        </w:rPr>
                        <w:alias w:val="Your Name"/>
                        <w:tag w:val="Your Name"/>
                        <w:id w:val="-1489158292"/>
                        <w:placeholder>
                          <w:docPart w:val="8D558D52D64F4696AB29BC2D73AE1576"/>
                        </w:placeholder>
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>
                        <w:rPr>
                          <w:sz w:val="28"/>
                          <w:szCs w:val="52"/>
                        </w:rPr>
                      </w:sdtEndPr>
                      <w:sdtContent>
                        <w:p>
                          <w:pPr>
                            <w:pStyle w:val="10"/>
                            <w:rPr>
                              <w:sz w:val="28"/>
                              <w:szCs w:val="52"/>
                            </w:rPr>
                          </w:pPr>
                          <w:r>
                            <w:rPr>
                              <w:sz w:val="28"/>
                              <w:szCs w:val="52"/>
                              <w:lang w:val="en-IN"/>
                            </w:rPr>
                            <w:t>Niranjan S</w:t>
                          </w:r>
                        </w:p>
                      </w:sdtContent>
                    </w:sdt>
                    <w:p>
                      <w:pPr>
                        <w:pStyle w:val="9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Position Title"/>
                          <w:id w:val="-214128171"/>
                          <w:placeholder>
                            <w:docPart w:val="68BE47D2013240149863DD8AB4777225"/>
                          </w:placeholder>
                          <w15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>BBA Student, Christ university, bangalore</w:t>
                          </w:r>
                        </w:sdtContent>
                      </w:sdt>
                    </w:p>
                    <w:p>
                      <w:pPr>
                        <w:pStyle w:val="2"/>
                        <w:rPr>
                          <w:sz w:val="24"/>
                          <w:szCs w:val="28"/>
                        </w:rPr>
                      </w:pPr>
                      <w:sdt>
                        <w:sdtPr>
                          <w:rPr>
                            <w:sz w:val="24"/>
                            <w:szCs w:val="28"/>
                          </w:rPr>
                          <w:id w:val="-1270160369"/>
                          <w:placeholder>
                            <w:docPart w:val="3DCDF2B46807490A827A041C3AB6D2EB"/>
                          </w:placeholder>
                          <w:temporary/>
                          <w:showingPlcHdr/>
                          <w15:appearance w15:val="hidden"/>
                        </w:sdtPr>
                        <w:sdtEndPr>
                          <w:rPr>
                            <w:sz w:val="24"/>
                            <w:szCs w:val="28"/>
                          </w:rPr>
                        </w:sdtEndPr>
                        <w:sdtContent>
                          <w:r>
                            <w:rPr>
                              <w:sz w:val="24"/>
                              <w:szCs w:val="28"/>
                            </w:rPr>
                            <w:t>Objective</w:t>
                          </w:r>
                        </w:sdtContent>
                      </w:sdt>
                    </w:p>
                    <w:p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join the organization and contribute towards its growth and become an expert in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my field of operation</w:t>
                      </w:r>
                    </w:p>
                    <w:sdt>
                      <w:sdtPr>
                        <w:rPr>
                          <w:sz w:val="24"/>
                          <w:szCs w:val="24"/>
                        </w:rPr>
                        <w:id w:val="1993831541"/>
                        <w:placeholder>
                          <w:docPart w:val="0B2F2C31A76549578B4745A07217539A"/>
                        </w:placeholder>
                        <w:temporary/>
                        <w:showingPlcHdr/>
                        <w15:appearance w15:val="hidden"/>
                      </w:sdtPr>
                      <w:sdtEndPr>
                        <w:rPr>
                          <w:sz w:val="24"/>
                          <w:szCs w:val="24"/>
                        </w:rPr>
                      </w:sdtEndPr>
                      <w:sdtContent>
                        <w:p>
                          <w:pPr>
                            <w:pStyle w:val="3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Skills &amp; Abilities</w:t>
                          </w:r>
                        </w:p>
                      </w:sdtContent>
                    </w:sd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Wide scope of knowledge, team management, flexible planner, effective liasoning skills</w:t>
                      </w:r>
                    </w:p>
                    <w:p>
                      <w:pPr>
                        <w:pStyle w:val="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</w:t>
                      </w:r>
                    </w:p>
                    <w:p>
                      <w:pPr>
                        <w:pStyle w:val="2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niranjan.s97@outlook.com</w:t>
                      </w:r>
                    </w:p>
                    <w:p>
                      <w:pPr>
                        <w:pStyle w:val="2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12"/>
                          <w:sz w:val="22"/>
                          <w:szCs w:val="22"/>
                        </w:rPr>
                        <w:t>+91 8903861197</w:t>
                      </w:r>
                    </w:p>
                    <w:p>
                      <w:pPr>
                        <w:pStyle w:val="2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sdt>
        <w:sdtPr>
          <w:id w:val="1745452497"/>
          <w:placeholder>
            <w:docPart w:val="9801B35DEA264529A6CD7AD7A149ABC7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  <w:r>
        <w:t xml:space="preserve"> </w:t>
      </w:r>
    </w:p>
    <w:p>
      <w:pPr>
        <w:pStyle w:val="5"/>
      </w:pPr>
      <w:r>
        <w:t>Christ University, BBA, bangalore (Expected 2018)</w:t>
      </w:r>
    </w:p>
    <w:p>
      <w:pPr/>
      <w:r>
        <w:t>An average CGPA of 3.</w:t>
      </w:r>
      <w:r>
        <w:rPr>
          <w:lang w:val="en-US"/>
        </w:rPr>
        <w:t>52 (73.32%)</w:t>
      </w:r>
      <w:r>
        <w:t xml:space="preserve"> out of </w:t>
      </w:r>
      <w:r>
        <w:rPr>
          <w:lang w:val="en-US"/>
        </w:rPr>
        <w:t>5</w:t>
      </w:r>
      <w:r>
        <w:t xml:space="preserve"> in previous semesters. Part of the Department Organizing Committee. Published 3 Research Articles in Human Resource Management. Was part of the Writer’s club and Entrepreneurship Cell.</w:t>
      </w:r>
    </w:p>
    <w:p>
      <w:pPr>
        <w:pStyle w:val="5"/>
      </w:pPr>
      <w:r>
        <w:t>Satchidananda Jothi Nikethan, 10+2, (2013, 2015) Mettupalayam, Coimbatore district</w:t>
      </w:r>
    </w:p>
    <w:p>
      <w:pPr/>
      <w:r>
        <w:t xml:space="preserve">Completed class 10 and 12 with 87% and 95.42% respectively. Was the Head Boy of the school. Represented the school in various athletics, sports and literature competitions. </w:t>
      </w:r>
    </w:p>
    <w:p>
      <w:pPr>
        <w:pStyle w:val="4"/>
      </w:pPr>
      <w:r>
        <w:t>Certifications</w:t>
      </w:r>
    </w:p>
    <w:p>
      <w:pPr/>
      <w:r>
        <w:t>Managing Talent, Coursera, License P8T4Y7CJMPW9    February 2016</w:t>
      </w:r>
    </w:p>
    <w:p>
      <w:pPr>
        <w:pStyle w:val="4"/>
      </w:pPr>
      <w:r>
        <w:t>Experience</w:t>
      </w:r>
    </w:p>
    <w:p>
      <w:pPr/>
      <w:r>
        <w:t xml:space="preserve">Internship at </w:t>
      </w:r>
      <w:r>
        <w:rPr>
          <w:b/>
        </w:rPr>
        <w:t>The Climber</w:t>
      </w:r>
      <w:r>
        <w:t xml:space="preserve"> (an education solution start</w:t>
      </w:r>
      <w:r>
        <w:rPr>
          <w:lang w:val="en-US"/>
        </w:rPr>
        <w:t>-</w:t>
      </w:r>
      <w:r>
        <w:t>up) as Business Development Manager from February 2016 to May 2016.</w:t>
      </w:r>
    </w:p>
    <w:p>
      <w:pPr/>
      <w:r>
        <w:t xml:space="preserve">Internship at Grand by </w:t>
      </w:r>
      <w:r>
        <w:rPr>
          <w:b/>
        </w:rPr>
        <w:t>GRT Hotels and Resorts</w:t>
      </w:r>
      <w:r>
        <w:t>, Chennai as a HR Intern from April 2017 to May 2017</w:t>
      </w:r>
    </w:p>
    <w:p>
      <w:pPr>
        <w:pStyle w:val="4"/>
      </w:pPr>
      <w:r>
        <w:t>Intrests</w:t>
      </w:r>
    </w:p>
    <w:p>
      <w:pPr/>
      <w:r>
        <w:t>Cycling, Cooking, Reading, Share Trading</w:t>
      </w:r>
      <w:r>
        <w:rPr>
          <w:lang w:val="en-US"/>
        </w:rPr>
        <w:t>, community service.</w:t>
      </w:r>
    </w:p>
    <w:p>
      <w:pPr>
        <w:pStyle w:val="4"/>
      </w:pPr>
      <w:r>
        <w:t>Projects undertaken</w:t>
      </w:r>
    </w:p>
    <w:p>
      <w:pPr>
        <w:pStyle w:val="5"/>
      </w:pPr>
      <w:r>
        <w:t>Social Responsibility project</w:t>
      </w:r>
    </w:p>
    <w:p>
      <w:pPr/>
      <w:r>
        <w:t>Completed 25 hours of Social Work with the NGO Child Rights and You (CRY)</w:t>
      </w:r>
    </w:p>
    <w:p>
      <w:pPr>
        <w:pStyle w:val="5"/>
      </w:pPr>
      <w:r>
        <w:rPr>
          <w:lang w:val="en-US"/>
        </w:rPr>
        <w:t>S</w:t>
      </w:r>
      <w:r>
        <w:t>nehagram Project</w:t>
      </w:r>
    </w:p>
    <w:p>
      <w:pPr/>
      <w:r>
        <w:t>Working along with CSA (Center for Social Action), Christ University to educate on vocational and business skills to students affected with AIDS at Snehagram a special school.</w:t>
      </w:r>
    </w:p>
    <w:p>
      <w:pPr>
        <w:pStyle w:val="4"/>
      </w:pPr>
      <w:r>
        <w:t>research publications</w:t>
      </w:r>
    </w:p>
    <w:p>
      <w:pPr/>
      <w:r>
        <w:t xml:space="preserve">Co-authored a research paper titled </w:t>
      </w:r>
      <w:r>
        <w:rPr>
          <w:b/>
        </w:rPr>
        <w:t>“Making Global Ready Local Talent Pools and Retaining Them”</w:t>
      </w:r>
      <w:r>
        <w:t>. published in book Emerging Strategies to Sustain Global Competition.</w:t>
      </w:r>
      <w:r>
        <w:rPr>
          <w:lang w:val="en-US"/>
        </w:rPr>
        <w:t xml:space="preserve"> 2015</w:t>
      </w:r>
    </w:p>
    <w:p>
      <w:pPr/>
      <w:r>
        <w:t xml:space="preserve">Co-authored a research paper titled </w:t>
      </w:r>
      <w:r>
        <w:rPr>
          <w:b/>
        </w:rPr>
        <w:t>“Climate Change Effects and Control Measures on Various Aspects of Human Resource and How They Can Bring Sustainability”</w:t>
      </w:r>
      <w:r>
        <w:t>. in book Corporate and Business Response to Climate Change.</w:t>
      </w:r>
      <w:r>
        <w:rPr>
          <w:lang w:val="en-US"/>
        </w:rPr>
        <w:t xml:space="preserve"> 2015</w:t>
      </w:r>
    </w:p>
    <w:p>
      <w:pPr/>
      <w:r>
        <w:t xml:space="preserve">Co-authored a paper titled </w:t>
      </w:r>
      <w:r>
        <w:rPr>
          <w:b/>
        </w:rPr>
        <w:t>“Employer Branding for Recruitment in Micro and Small Enterprises</w:t>
      </w:r>
      <w:r>
        <w:t>”. published in ISBN 978-93-83302-19-2.</w:t>
      </w:r>
      <w:r>
        <w:rPr>
          <w:lang w:val="en-US"/>
        </w:rPr>
        <w:t xml:space="preserve"> 2016</w:t>
      </w:r>
    </w:p>
    <w:p>
      <w:pPr>
        <w:rPr>
          <w:lang w:val="en-US"/>
        </w:rPr>
      </w:pPr>
      <w:r>
        <w:rPr>
          <w:lang w:val="en-US"/>
        </w:rPr>
        <w:t>Co-authored a working paper titled “</w:t>
      </w:r>
      <w:r>
        <w:rPr>
          <w:b/>
          <w:bCs/>
          <w:lang w:val="en-US"/>
        </w:rPr>
        <w:t>Leveraging Technology In Human Resources Functions In The Age Of Information</w:t>
      </w:r>
      <w:r>
        <w:rPr>
          <w:lang w:val="en-US"/>
        </w:rPr>
        <w:t>”. Published in ISBN 978-93-83302-27-7. 2017s</w:t>
      </w:r>
      <w:bookmarkStart w:id="0" w:name="_GoBack"/>
      <w:bookmarkEnd w:id="0"/>
    </w:p>
    <w:p>
      <w:pPr>
        <w:pStyle w:val="6"/>
        <w:ind w:left="3600"/>
        <w:rPr>
          <w:b/>
          <w:lang w:val="fr-FR"/>
        </w:rPr>
      </w:pPr>
      <w:r>
        <w:rPr>
          <w:b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6896100" cy="1404620"/>
                <wp:effectExtent l="0" t="0" r="0" b="635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Declaration- I declare that the above-mentioned information is true to the best of my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0pt;margin-top:3.9pt;height:110.6pt;width:543pt;mso-position-horizontal-relative:margin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+ssndQAAAAHAQAA&#10;DwAAAAAAAAABACAAAAAiAAAAZHJzL2Rvd25yZXYueG1sUEsBAhQAFAAAAAgAh07iQO2CuzLkAQAA&#10;uwMAAA4AAAAAAAAAAQAgAAAAIw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t>Declaration- I declare that the above-mentioned information is true to the best of my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lang w:val="fr-FR"/>
        </w:rPr>
        <w:t xml:space="preserve"> </w:t>
      </w:r>
    </w:p>
    <w:sectPr>
      <w:headerReference r:id="rId3" w:type="default"/>
      <w:pgSz w:w="12240" w:h="15840"/>
      <w:pgMar w:top="720" w:right="720" w:bottom="720" w:left="72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,Bold">
    <w:altName w:val="A bite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libri Light">
    <w:panose1 w:val="020F0302020204030204"/>
    <w:charset w:val="86"/>
    <w:family w:val="auto"/>
    <w:pitch w:val="default"/>
    <w:sig w:usb0="E0002AFF" w:usb1="C000247B" w:usb2="00000009" w:usb3="00000000" w:csb0="200001FF" w:csb1="00000000"/>
  </w:font>
  <w:font w:name="+Bod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CENTO.55">
    <w:altName w:val="A bit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de">
    <w:altName w:val="Source Code Pr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86"/>
    <w:family w:val="auto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useo Sans 300">
    <w:altName w:val="A bit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Cos">
    <w:altName w:val="A bit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</w:sdtPr>
    <w:sdtContent>
      <w:p>
        <w:pPr>
          <w:pStyle w:val="8"/>
        </w:pPr>
        <w:r>
          <w:rPr>
            <w:lang w:val="en-IN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14"/>
                                <w:tblW w:w="3370" w:type="dxa"/>
                                <w:tblInd w:w="0" w:type="dxa"/>
                                <w:tblBorders>
                                  <w:top w:val="single" w:color="781049" w:themeColor="accent1" w:themeShade="80" w:sz="18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370"/>
                              </w:tblGrid>
                              <w:tr>
                                <w:tblPrEx>
                                  <w:tblBorders>
                                    <w:top w:val="single" w:color="781049" w:themeColor="accent1" w:themeShade="80" w:sz="18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Header/>
                                </w:trPr>
                                <w:tc>
                                  <w:tcPr>
                                    <w:tcW w:w="3370" w:type="dxa"/>
                                  </w:tcPr>
                                  <w:p>
                                    <w:pPr>
                                      <w:spacing w:line="240" w:lineRule="auto"/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2" o:spid="_x0000_s1026" o:spt="202" alt="Sidebar text box" type="#_x0000_t202" style="position:absolute;left:0pt;margin-left:53.85pt;margin-top:45.9pt;height:666pt;width:169.2pt;mso-position-horizontal-relative:page;mso-position-vertical-relative:page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uveq&#10;1gAAAAYBAAAPAAAAAAAAAAEAIAAAACIAAABkcnMvZG93bnJldi54bWxQSwECFAAUAAAACACHTuJA&#10;nEbt5OoBAADEAwAADgAAAAAAAAABACAAAAAlAQAAZHJzL2Uyb0RvYy54bWxQSwUGAAAAAAYABgBZ&#10;AQAAgQ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14"/>
                          <w:tblW w:w="3370" w:type="dxa"/>
                          <w:tblInd w:w="0" w:type="dxa"/>
                          <w:tblBorders>
                            <w:top w:val="single" w:color="781049" w:themeColor="accent1" w:themeShade="80" w:sz="18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370"/>
                        </w:tblGrid>
                        <w:tr>
                          <w:tblPrEx>
                            <w:tblBorders>
                              <w:top w:val="single" w:color="781049" w:themeColor="accent1" w:themeShade="80" w:sz="18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3370" w:type="dxa"/>
                            </w:tcPr>
                            <w:p>
                              <w:pPr>
                                <w:spacing w:line="240" w:lineRule="auto"/>
                                <w:rPr>
                                  <w:rFonts w:eastAsiaTheme="minorEastAsia"/>
                                </w:rPr>
                              </w:pPr>
                            </w:p>
                          </w:tc>
                        </w:tr>
                      </w:tbl>
                      <w:p>
                        <w:pPr/>
                      </w:p>
                    </w:txbxContent>
                  </v:textbox>
                  <w10:wrap type="square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82"/>
    <w:rsid w:val="00157B6F"/>
    <w:rsid w:val="00187B92"/>
    <w:rsid w:val="00293B83"/>
    <w:rsid w:val="002C0739"/>
    <w:rsid w:val="00385E38"/>
    <w:rsid w:val="0039505A"/>
    <w:rsid w:val="00486E5D"/>
    <w:rsid w:val="005039C1"/>
    <w:rsid w:val="005174F0"/>
    <w:rsid w:val="00520559"/>
    <w:rsid w:val="00553D93"/>
    <w:rsid w:val="00581FC8"/>
    <w:rsid w:val="006A3CE7"/>
    <w:rsid w:val="006B6D95"/>
    <w:rsid w:val="00706C82"/>
    <w:rsid w:val="007E5167"/>
    <w:rsid w:val="00805DFF"/>
    <w:rsid w:val="008C33FB"/>
    <w:rsid w:val="008E239F"/>
    <w:rsid w:val="00957D12"/>
    <w:rsid w:val="009D3FD8"/>
    <w:rsid w:val="00A74562"/>
    <w:rsid w:val="00A86017"/>
    <w:rsid w:val="00A97A5E"/>
    <w:rsid w:val="00AF318A"/>
    <w:rsid w:val="00B033E9"/>
    <w:rsid w:val="00B40923"/>
    <w:rsid w:val="00B55B01"/>
    <w:rsid w:val="00B678A0"/>
    <w:rsid w:val="00BF4512"/>
    <w:rsid w:val="00C646E9"/>
    <w:rsid w:val="00C721D1"/>
    <w:rsid w:val="00CB1033"/>
    <w:rsid w:val="00D70063"/>
    <w:rsid w:val="00D80C95"/>
    <w:rsid w:val="00E975FB"/>
    <w:rsid w:val="00FC54D1"/>
    <w:rsid w:val="00FD7C04"/>
    <w:rsid w:val="064A4333"/>
    <w:rsid w:val="0BB25CAA"/>
    <w:rsid w:val="163A65B8"/>
    <w:rsid w:val="19E60BB0"/>
    <w:rsid w:val="35B3485F"/>
    <w:rsid w:val="38A20498"/>
    <w:rsid w:val="48EA6072"/>
    <w:rsid w:val="494862F6"/>
    <w:rsid w:val="587A7F35"/>
    <w:rsid w:val="5B7E5D90"/>
    <w:rsid w:val="74C80281"/>
    <w:rsid w:val="77A005B7"/>
    <w:rsid w:val="79C94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8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781049" w:themeColor="accent1" w:themeShade="80" w:sz="4" w:space="6"/>
      </w:pBdr>
      <w:spacing w:before="120" w:after="0" w:line="240" w:lineRule="auto"/>
      <w:contextualSpacing/>
      <w:outlineLvl w:val="0"/>
    </w:pPr>
    <w:rPr>
      <w:rFonts w:asciiTheme="majorHAnsi" w:hAnsiTheme="majorHAnsi" w:eastAsiaTheme="majorEastAsia" w:cstheme="majorBidi"/>
      <w:caps/>
      <w:color w:val="781049" w:themeColor="accent1" w:themeShade="80"/>
      <w:sz w:val="28"/>
      <w:szCs w:val="32"/>
      <w:lang w:eastAsia="ja-JP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80" w:after="0" w:line="240" w:lineRule="auto"/>
      <w:contextualSpacing/>
      <w:outlineLvl w:val="1"/>
    </w:pPr>
    <w:rPr>
      <w:rFonts w:asciiTheme="majorHAnsi" w:hAnsiTheme="majorHAnsi" w:eastAsiaTheme="majorEastAsia" w:cstheme="majorBidi"/>
      <w:caps/>
      <w:color w:val="781049" w:themeColor="accent1" w:themeShade="80"/>
      <w:sz w:val="28"/>
      <w:szCs w:val="26"/>
      <w:lang w:eastAsia="ja-JP"/>
    </w:rPr>
  </w:style>
  <w:style w:type="paragraph" w:styleId="4">
    <w:name w:val="heading 3"/>
    <w:basedOn w:val="1"/>
    <w:next w:val="5"/>
    <w:link w:val="17"/>
    <w:unhideWhenUsed/>
    <w:qFormat/>
    <w:uiPriority w:val="9"/>
    <w:pPr>
      <w:keepNext/>
      <w:keepLines/>
      <w:spacing w:after="0" w:line="240" w:lineRule="auto"/>
      <w:contextualSpacing/>
      <w:outlineLvl w:val="2"/>
    </w:pPr>
    <w:rPr>
      <w:rFonts w:asciiTheme="majorHAnsi" w:hAnsiTheme="majorHAnsi" w:eastAsiaTheme="majorEastAsia" w:cstheme="majorBidi"/>
      <w:caps/>
      <w:color w:val="781049" w:themeColor="accent1" w:themeShade="80"/>
      <w:sz w:val="36"/>
      <w:lang w:eastAsia="ja-JP"/>
    </w:rPr>
  </w:style>
  <w:style w:type="paragraph" w:styleId="5">
    <w:name w:val="heading 4"/>
    <w:basedOn w:val="1"/>
    <w:next w:val="6"/>
    <w:link w:val="18"/>
    <w:unhideWhenUsed/>
    <w:qFormat/>
    <w:uiPriority w:val="9"/>
    <w:pPr>
      <w:keepNext/>
      <w:keepLines/>
      <w:spacing w:before="120" w:after="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z w:val="28"/>
      <w:lang w:eastAsia="ja-JP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5"/>
    <w:unhideWhenUsed/>
    <w:qFormat/>
    <w:uiPriority w:val="99"/>
    <w:pPr>
      <w:spacing w:after="0" w:line="240" w:lineRule="auto"/>
    </w:pPr>
    <w:rPr>
      <w:rFonts w:eastAsiaTheme="minorEastAsia"/>
      <w:lang w:eastAsia="ja-JP"/>
    </w:rPr>
  </w:style>
  <w:style w:type="paragraph" w:styleId="8">
    <w:name w:val="header"/>
    <w:basedOn w:val="1"/>
    <w:link w:val="20"/>
    <w:unhideWhenUsed/>
    <w:qFormat/>
    <w:uiPriority w:val="99"/>
    <w:pPr>
      <w:spacing w:after="0" w:line="240" w:lineRule="auto"/>
      <w:ind w:left="-3787"/>
    </w:pPr>
    <w:rPr>
      <w:rFonts w:asciiTheme="majorHAnsi" w:hAnsiTheme="majorHAnsi" w:eastAsiaTheme="minorEastAsia"/>
      <w:color w:val="781049" w:themeColor="accent1" w:themeShade="80"/>
      <w:sz w:val="28"/>
      <w:lang w:eastAsia="ja-JP"/>
    </w:rPr>
  </w:style>
  <w:style w:type="paragraph" w:styleId="9">
    <w:name w:val="Subtitle"/>
    <w:basedOn w:val="1"/>
    <w:link w:val="24"/>
    <w:qFormat/>
    <w:uiPriority w:val="2"/>
    <w:pPr>
      <w:spacing w:after="640" w:line="240" w:lineRule="auto"/>
      <w:contextualSpacing/>
    </w:pPr>
    <w:rPr>
      <w:rFonts w:asciiTheme="majorHAnsi" w:hAnsiTheme="majorHAnsi" w:eastAsiaTheme="minorEastAsia"/>
      <w:caps/>
      <w:color w:val="595959" w:themeColor="text1" w:themeTint="A6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Title"/>
    <w:basedOn w:val="1"/>
    <w:link w:val="22"/>
    <w:qFormat/>
    <w:uiPriority w:val="1"/>
    <w:pPr>
      <w:spacing w:before="60" w:after="0" w:line="240" w:lineRule="auto"/>
      <w:contextualSpacing/>
    </w:pPr>
    <w:rPr>
      <w:rFonts w:asciiTheme="majorHAnsi" w:hAnsiTheme="majorHAnsi" w:eastAsiaTheme="majorEastAsia" w:cstheme="majorBidi"/>
      <w:caps/>
      <w:color w:val="781049" w:themeColor="accent1" w:themeShade="80"/>
      <w:kern w:val="28"/>
      <w:sz w:val="32"/>
      <w:szCs w:val="56"/>
      <w:lang w:eastAsia="ja-JP"/>
    </w:rPr>
  </w:style>
  <w:style w:type="character" w:styleId="12">
    <w:name w:val="Strong"/>
    <w:basedOn w:val="11"/>
    <w:qFormat/>
    <w:uiPriority w:val="22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aps/>
      <w:color w:val="781049" w:themeColor="accent1" w:themeShade="80"/>
      <w:sz w:val="28"/>
      <w:szCs w:val="32"/>
      <w:lang w:eastAsia="ja-JP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aps/>
      <w:color w:val="781049" w:themeColor="accent1" w:themeShade="80"/>
      <w:sz w:val="28"/>
      <w:szCs w:val="26"/>
      <w:lang w:eastAsia="ja-JP"/>
    </w:rPr>
  </w:style>
  <w:style w:type="character" w:customStyle="1" w:styleId="17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aps/>
      <w:color w:val="781049" w:themeColor="accent1" w:themeShade="80"/>
      <w:sz w:val="36"/>
      <w:lang w:eastAsia="ja-JP"/>
    </w:rPr>
  </w:style>
  <w:style w:type="character" w:customStyle="1" w:styleId="18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iCs/>
      <w:caps/>
      <w:sz w:val="28"/>
      <w:lang w:eastAsia="ja-JP"/>
    </w:rPr>
  </w:style>
  <w:style w:type="character" w:customStyle="1" w:styleId="19">
    <w:name w:val="Heading 5 Char"/>
    <w:basedOn w:val="11"/>
    <w:link w:val="6"/>
    <w:qFormat/>
    <w:uiPriority w:val="9"/>
    <w:rPr>
      <w:rFonts w:eastAsiaTheme="minorEastAsia" w:cstheme="majorBidi"/>
      <w:caps/>
      <w:sz w:val="28"/>
      <w:lang w:eastAsia="ja-JP"/>
    </w:rPr>
  </w:style>
  <w:style w:type="character" w:customStyle="1" w:styleId="20">
    <w:name w:val="Header Char"/>
    <w:basedOn w:val="11"/>
    <w:link w:val="8"/>
    <w:qFormat/>
    <w:uiPriority w:val="99"/>
    <w:rPr>
      <w:rFonts w:asciiTheme="majorHAnsi" w:hAnsiTheme="majorHAnsi" w:eastAsiaTheme="minorEastAsia"/>
      <w:color w:val="781049" w:themeColor="accent1" w:themeShade="80"/>
      <w:sz w:val="28"/>
      <w:lang w:eastAsia="ja-JP"/>
    </w:rPr>
  </w:style>
  <w:style w:type="paragraph" w:customStyle="1" w:styleId="21">
    <w:name w:val="Contact Info"/>
    <w:basedOn w:val="1"/>
    <w:qFormat/>
    <w:uiPriority w:val="10"/>
    <w:pPr>
      <w:spacing w:after="120"/>
    </w:pPr>
    <w:rPr>
      <w:rFonts w:eastAsiaTheme="minorEastAsia"/>
      <w:lang w:eastAsia="ja-JP"/>
    </w:rPr>
  </w:style>
  <w:style w:type="character" w:customStyle="1" w:styleId="22">
    <w:name w:val="Title Char"/>
    <w:basedOn w:val="11"/>
    <w:link w:val="10"/>
    <w:qFormat/>
    <w:uiPriority w:val="1"/>
    <w:rPr>
      <w:rFonts w:asciiTheme="majorHAnsi" w:hAnsiTheme="majorHAnsi" w:eastAsiaTheme="majorEastAsia" w:cstheme="majorBidi"/>
      <w:caps/>
      <w:color w:val="781049" w:themeColor="accent1" w:themeShade="80"/>
      <w:kern w:val="28"/>
      <w:sz w:val="32"/>
      <w:szCs w:val="56"/>
      <w:lang w:eastAsia="ja-JP"/>
    </w:rPr>
  </w:style>
  <w:style w:type="paragraph" w:customStyle="1" w:styleId="23">
    <w:name w:val="Photo"/>
    <w:basedOn w:val="1"/>
    <w:qFormat/>
    <w:uiPriority w:val="0"/>
    <w:pPr>
      <w:pBdr>
        <w:top w:val="single" w:color="781049" w:themeColor="accent1" w:themeShade="80" w:sz="18" w:space="2"/>
        <w:bottom w:val="single" w:color="781049" w:themeColor="accent1" w:themeShade="80" w:sz="18" w:space="2"/>
      </w:pBdr>
      <w:spacing w:after="0" w:line="240" w:lineRule="auto"/>
      <w:jc w:val="center"/>
    </w:pPr>
    <w:rPr>
      <w:rFonts w:eastAsiaTheme="minorEastAsia"/>
      <w:lang w:eastAsia="ja-JP"/>
    </w:rPr>
  </w:style>
  <w:style w:type="character" w:customStyle="1" w:styleId="24">
    <w:name w:val="Subtitle Char"/>
    <w:basedOn w:val="11"/>
    <w:link w:val="9"/>
    <w:qFormat/>
    <w:uiPriority w:val="2"/>
    <w:rPr>
      <w:rFonts w:asciiTheme="majorHAnsi" w:hAnsiTheme="majorHAnsi" w:eastAsiaTheme="minorEastAsia"/>
      <w:caps/>
      <w:color w:val="595959" w:themeColor="text1" w:themeTint="A6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oter Char"/>
    <w:basedOn w:val="11"/>
    <w:link w:val="7"/>
    <w:qFormat/>
    <w:uiPriority w:val="99"/>
    <w:rPr>
      <w:rFonts w:eastAsiaTheme="minorEastAsia"/>
      <w:lang w:eastAsia="ja-JP"/>
    </w:rPr>
  </w:style>
  <w:style w:type="character" w:customStyle="1" w:styleId="26">
    <w:name w:val="Placeholder Text1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anjan\AppData\Roaming\Microsoft\Templates\Resume 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01B35DEA264529A6CD7AD7A149ABC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EBA7F-4B7B-4EA3-B40E-87D20CE2AD7D}"/>
      </w:docPartPr>
      <w:docPartBody>
        <w:p>
          <w:pPr>
            <w:pStyle w:val="11"/>
          </w:pPr>
          <w:r>
            <w:t>Education</w:t>
          </w:r>
        </w:p>
      </w:docPartBody>
    </w:docPart>
    <w:docPart>
      <w:docPartPr>
        <w:name w:val="8D558D52D64F4696AB29BC2D73AE1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960286-A96A-46D1-8D1E-CCAE26E46C98}"/>
      </w:docPartPr>
      <w:docPartBody>
        <w:p>
          <w:pPr>
            <w:pStyle w:val="22"/>
          </w:pPr>
          <w:r>
            <w:rPr>
              <w:rStyle w:val="21"/>
            </w:rPr>
            <w:t>Your Name</w:t>
          </w:r>
        </w:p>
      </w:docPartBody>
    </w:docPart>
    <w:docPart>
      <w:docPartPr>
        <w:name w:val="68BE47D2013240149863DD8AB477722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718D12-4B9B-47D4-8596-1720762FF599}"/>
      </w:docPartPr>
      <w:docPartBody>
        <w:p>
          <w:pPr>
            <w:pStyle w:val="23"/>
          </w:pPr>
          <w:r>
            <w:t>Position Title</w:t>
          </w:r>
        </w:p>
      </w:docPartBody>
    </w:docPart>
    <w:docPart>
      <w:docPartPr>
        <w:name w:val="3DCDF2B46807490A827A041C3AB6D2E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3E2214-91E8-4F9C-9BD1-234F31BE5115}"/>
      </w:docPartPr>
      <w:docPartBody>
        <w:p>
          <w:pPr>
            <w:pStyle w:val="24"/>
          </w:pPr>
          <w:r>
            <w:t>Objective</w:t>
          </w:r>
        </w:p>
      </w:docPartBody>
    </w:docPart>
    <w:docPart>
      <w:docPartPr>
        <w:name w:val="0B2F2C31A76549578B4745A07217539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D3C7ED-377A-46BF-92E0-CECE0593AB04}"/>
      </w:docPartPr>
      <w:docPartBody>
        <w:p>
          <w:pPr>
            <w:pStyle w:val="2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,Bold">
    <w:altName w:val="A bite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Bod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CENTO.55">
    <w:altName w:val="A bit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de">
    <w:altName w:val="Source Code Pr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swiss"/>
    <w:pitch w:val="default"/>
    <w:sig w:usb0="00000000" w:usb1="00000000" w:usb2="00000010" w:usb3="00000000" w:csb0="00040000" w:csb1="00000000"/>
  </w:font>
  <w:font w:name="DengXian Light">
    <w:altName w:val="SimSun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F6"/>
    <w:rsid w:val="000D5574"/>
    <w:rsid w:val="00556C2D"/>
    <w:rsid w:val="0059172A"/>
    <w:rsid w:val="0068505B"/>
    <w:rsid w:val="00685AC0"/>
    <w:rsid w:val="008944F6"/>
    <w:rsid w:val="008B1D5E"/>
    <w:rsid w:val="00B03DC3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BFB3CCF24A4A3C805BF4516499A2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3188D802720A4FC2BA2CBD36721CF9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049AF1B7D8CA483E95A95CCF49DD11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7">
    <w:name w:val="16D847E6890B4719BFFF5D7C99DBAB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8">
    <w:name w:val="A0001FD726774D01AB3B246F7C9B5C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9">
    <w:name w:val="08484F70DC914AF9B56180334335FC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0">
    <w:name w:val="30712468F55B48B5B1EEA134C100CE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1">
    <w:name w:val="9801B35DEA264529A6CD7AD7A149ABC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2">
    <w:name w:val="1C81182D1B374A8DBD49ACC3AF91B00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3">
    <w:name w:val="DB51115EAC454BC7BCB90AE1052159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4">
    <w:name w:val="0CC17F827470438F8E33A2FA3840641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5">
    <w:name w:val="9FE22EF948D44169A3611F5E37CED26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6">
    <w:name w:val="E2BA2E77C980416180CB17B51C724B8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7">
    <w:name w:val="1D8AA6C6F5F9443685A0882BE3A141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8">
    <w:name w:val="62AB1DEE9D584073BB91F83A2A00AC5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9">
    <w:name w:val="43F40A023C6E44CE81C0B88CE5A81DE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0">
    <w:name w:val="6795F75E20D041919943C38122DCD7F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21">
    <w:name w:val="Placeholder Text1"/>
    <w:basedOn w:val="2"/>
    <w:semiHidden/>
    <w:qFormat/>
    <w:uiPriority w:val="99"/>
    <w:rPr>
      <w:color w:val="808080"/>
    </w:rPr>
  </w:style>
  <w:style w:type="paragraph" w:customStyle="1" w:styleId="22">
    <w:name w:val="8D558D52D64F4696AB29BC2D73AE15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3">
    <w:name w:val="68BE47D2013240149863DD8AB477722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4">
    <w:name w:val="3DCDF2B46807490A827A041C3AB6D2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5">
    <w:name w:val="24C79E967AE14EC9B9780A8A9AAD57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6">
    <w:name w:val="0B2F2C31A76549578B4745A0721753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7">
    <w:name w:val="24EF96121ABE4C1693DCB5690CBA53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8">
    <w:name w:val="E39BBBE8EDD64EA582B3938699C542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9">
    <w:name w:val="0988CB9585AC440C97D44E2F401A71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0">
    <w:name w:val="920CEB0BA35F4122AD4E88E531EF6A5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1">
    <w:name w:val="47CC5D2175F64AF99476CAF147697C1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2">
    <w:name w:val="43AD32B4E1CC42658BF30D1F93564B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3">
    <w:name w:val="E0554DF10FE84B57B03B6C1A88B102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4">
    <w:name w:val="C46D515E03364C1196732792622446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Theme1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>BBA Student, Christ university, bangalore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Pages>2</Pages>
  <Words>292</Words>
  <Characters>1671</Characters>
  <Lines>13</Lines>
  <Paragraphs>3</Paragraphs>
  <ScaleCrop>false</ScaleCrop>
  <LinksUpToDate>false</LinksUpToDate>
  <CharactersWithSpaces>1960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2017-08-08T09:50:00Z</dcterms:created>
  <dc:creator>Niranjan S</dc:creator>
  <cp:lastModifiedBy>Niranjan</cp:lastModifiedBy>
  <dcterms:modified xsi:type="dcterms:W3CDTF">2017-12-13T03:42:31Z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