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Pr="00706B7F" w:rsidRDefault="00706B7F" w:rsidP="00141A4C">
      <w:pPr>
        <w:pStyle w:val="Title"/>
        <w:rPr>
          <w:rFonts w:ascii="Times New Roman" w:hAnsi="Times New Roman" w:cs="Times New Roman"/>
        </w:rPr>
      </w:pPr>
      <w:r w:rsidRPr="00706B7F">
        <w:rPr>
          <w:rFonts w:ascii="Times New Roman" w:hAnsi="Times New Roman" w:cs="Times New Roman"/>
        </w:rPr>
        <w:t>Esha Shome</w:t>
      </w:r>
    </w:p>
    <w:p w:rsidR="00706B7F" w:rsidRPr="00D0645D" w:rsidRDefault="00D0645D" w:rsidP="00706B7F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Address: </w:t>
      </w:r>
      <w:r w:rsidR="00706B7F" w:rsidRPr="00D0645D">
        <w:rPr>
          <w:rFonts w:ascii="Times New Roman" w:hAnsi="Times New Roman" w:cs="Times New Roman"/>
          <w:color w:val="auto"/>
          <w:sz w:val="24"/>
          <w:szCs w:val="24"/>
        </w:rPr>
        <w:t>Block no. C3, Flat no. 802, L&amp;T South</w:t>
      </w:r>
      <w:r w:rsidR="00B4331E">
        <w:rPr>
          <w:rFonts w:ascii="Times New Roman" w:hAnsi="Times New Roman" w:cs="Times New Roman"/>
          <w:color w:val="auto"/>
          <w:sz w:val="24"/>
          <w:szCs w:val="24"/>
        </w:rPr>
        <w:t xml:space="preserve"> C</w:t>
      </w:r>
      <w:r w:rsidR="00706B7F" w:rsidRPr="00D0645D">
        <w:rPr>
          <w:rFonts w:ascii="Times New Roman" w:hAnsi="Times New Roman" w:cs="Times New Roman"/>
          <w:color w:val="auto"/>
          <w:sz w:val="24"/>
          <w:szCs w:val="24"/>
        </w:rPr>
        <w:t xml:space="preserve">ity, </w:t>
      </w:r>
      <w:proofErr w:type="spellStart"/>
      <w:r w:rsidR="00706B7F" w:rsidRPr="00D0645D">
        <w:rPr>
          <w:rFonts w:ascii="Times New Roman" w:hAnsi="Times New Roman" w:cs="Times New Roman"/>
          <w:color w:val="auto"/>
          <w:sz w:val="24"/>
          <w:szCs w:val="24"/>
        </w:rPr>
        <w:t>Arekere</w:t>
      </w:r>
      <w:proofErr w:type="spellEnd"/>
      <w:r w:rsidR="00706B7F" w:rsidRPr="00D0645D">
        <w:rPr>
          <w:rFonts w:ascii="Times New Roman" w:hAnsi="Times New Roman" w:cs="Times New Roman"/>
          <w:color w:val="auto"/>
          <w:sz w:val="24"/>
          <w:szCs w:val="24"/>
        </w:rPr>
        <w:t> </w:t>
      </w:r>
      <w:proofErr w:type="spellStart"/>
      <w:r w:rsidR="00706B7F" w:rsidRPr="00D0645D">
        <w:rPr>
          <w:rFonts w:ascii="Times New Roman" w:hAnsi="Times New Roman" w:cs="Times New Roman"/>
          <w:color w:val="auto"/>
          <w:sz w:val="24"/>
          <w:szCs w:val="24"/>
        </w:rPr>
        <w:t>Mico</w:t>
      </w:r>
      <w:proofErr w:type="spellEnd"/>
      <w:r w:rsidR="00706B7F" w:rsidRPr="00D0645D">
        <w:rPr>
          <w:rFonts w:ascii="Times New Roman" w:hAnsi="Times New Roman" w:cs="Times New Roman"/>
          <w:color w:val="auto"/>
          <w:sz w:val="24"/>
          <w:szCs w:val="24"/>
        </w:rPr>
        <w:t xml:space="preserve"> layout, Bannerghatta Road, Bangalore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06B7F" w:rsidRPr="00D0645D">
        <w:rPr>
          <w:rFonts w:ascii="Times New Roman" w:hAnsi="Times New Roman" w:cs="Times New Roman"/>
          <w:color w:val="auto"/>
          <w:sz w:val="24"/>
          <w:szCs w:val="24"/>
        </w:rPr>
        <w:t>560076</w:t>
      </w:r>
    </w:p>
    <w:p w:rsidR="00706B7F" w:rsidRPr="00D0645D" w:rsidRDefault="00D0645D" w:rsidP="00706B7F">
      <w:pPr>
        <w:ind w:left="-284" w:firstLine="284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Mobile:</w:t>
      </w:r>
      <w:r w:rsidR="00706B7F" w:rsidRPr="00D0645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06B7F" w:rsidRPr="00D0645D">
        <w:rPr>
          <w:rStyle w:val="Emphasis"/>
          <w:rFonts w:ascii="Times New Roman" w:hAnsi="Times New Roman" w:cs="Times New Roman"/>
          <w:b w:val="0"/>
          <w:sz w:val="24"/>
          <w:szCs w:val="24"/>
        </w:rPr>
        <w:t>8217490546</w:t>
      </w:r>
    </w:p>
    <w:p w:rsidR="00706B7F" w:rsidRPr="00D0645D" w:rsidRDefault="00D0645D" w:rsidP="00706B7F">
      <w:pPr>
        <w:ind w:left="-284" w:firstLine="284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Email:</w:t>
      </w:r>
      <w:r w:rsidR="00706B7F" w:rsidRPr="00D0645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8" w:history="1">
        <w:r w:rsidR="00706B7F" w:rsidRPr="00D0645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shome.esha96@gmail.com</w:t>
        </w:r>
      </w:hyperlink>
    </w:p>
    <w:p w:rsidR="006270A9" w:rsidRPr="00D0645D" w:rsidRDefault="00706B7F" w:rsidP="00706B7F">
      <w:pPr>
        <w:ind w:left="-284" w:firstLine="284"/>
        <w:rPr>
          <w:rFonts w:ascii="Times New Roman" w:hAnsi="Times New Roman" w:cs="Times New Roman"/>
          <w:color w:val="auto"/>
          <w:sz w:val="24"/>
          <w:szCs w:val="24"/>
        </w:rPr>
      </w:pPr>
      <w:r w:rsidRPr="00D0645D">
        <w:rPr>
          <w:rFonts w:ascii="Times New Roman" w:hAnsi="Times New Roman" w:cs="Times New Roman"/>
          <w:color w:val="auto"/>
          <w:sz w:val="24"/>
          <w:szCs w:val="24"/>
        </w:rPr>
        <w:t>DOB:</w:t>
      </w:r>
      <w:r w:rsidRPr="00D0645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30/09/1996</w:t>
      </w:r>
    </w:p>
    <w:sdt>
      <w:sdtPr>
        <w:rPr>
          <w:rFonts w:ascii="Times New Roman" w:hAnsi="Times New Roman" w:cs="Times New Roman"/>
        </w:rPr>
        <w:alias w:val="Education:"/>
        <w:tag w:val="Education:"/>
        <w:id w:val="807127995"/>
        <w:placeholder>
          <w:docPart w:val="36C91F10099E4594953BC2FBD4D90297"/>
        </w:placeholder>
        <w:temporary/>
        <w:showingPlcHdr/>
        <w15:appearance w15:val="hidden"/>
      </w:sdtPr>
      <w:sdtEndPr/>
      <w:sdtContent>
        <w:p w:rsidR="006270A9" w:rsidRPr="00706B7F" w:rsidRDefault="009D5933">
          <w:pPr>
            <w:pStyle w:val="Heading1"/>
            <w:rPr>
              <w:rFonts w:ascii="Times New Roman" w:hAnsi="Times New Roman" w:cs="Times New Roman"/>
            </w:rPr>
          </w:pPr>
          <w:r w:rsidRPr="00706B7F">
            <w:rPr>
              <w:rFonts w:ascii="Times New Roman" w:hAnsi="Times New Roman" w:cs="Times New Roman"/>
            </w:rPr>
            <w:t>Education</w:t>
          </w:r>
        </w:p>
      </w:sdtContent>
    </w:sdt>
    <w:p w:rsidR="005968F8" w:rsidRPr="00D0645D" w:rsidRDefault="00706B7F" w:rsidP="007500BE">
      <w:pPr>
        <w:pStyle w:val="Heading2"/>
        <w:numPr>
          <w:ilvl w:val="0"/>
          <w:numId w:val="31"/>
        </w:numPr>
        <w:ind w:left="0"/>
        <w:rPr>
          <w:rFonts w:ascii="Times New Roman" w:hAnsi="Times New Roman" w:cs="Times New Roman"/>
          <w:b w:val="0"/>
          <w:szCs w:val="24"/>
        </w:rPr>
      </w:pPr>
      <w:proofErr w:type="spellStart"/>
      <w:r w:rsidRPr="00D0645D">
        <w:rPr>
          <w:rFonts w:ascii="Times New Roman" w:hAnsi="Times New Roman" w:cs="Times New Roman"/>
          <w:b w:val="0"/>
          <w:caps w:val="0"/>
          <w:szCs w:val="24"/>
        </w:rPr>
        <w:t>Bcom</w:t>
      </w:r>
      <w:proofErr w:type="spellEnd"/>
      <w:r w:rsidRPr="00D0645D">
        <w:rPr>
          <w:rFonts w:ascii="Times New Roman" w:hAnsi="Times New Roman" w:cs="Times New Roman"/>
          <w:b w:val="0"/>
          <w:caps w:val="0"/>
          <w:szCs w:val="24"/>
        </w:rPr>
        <w:t>(</w:t>
      </w:r>
      <w:proofErr w:type="spellStart"/>
      <w:r w:rsidRPr="00D0645D">
        <w:rPr>
          <w:rFonts w:ascii="Times New Roman" w:hAnsi="Times New Roman" w:cs="Times New Roman"/>
          <w:b w:val="0"/>
          <w:caps w:val="0"/>
          <w:szCs w:val="24"/>
        </w:rPr>
        <w:t>Honours</w:t>
      </w:r>
      <w:proofErr w:type="spellEnd"/>
      <w:r w:rsidRPr="00D0645D">
        <w:rPr>
          <w:rFonts w:ascii="Times New Roman" w:hAnsi="Times New Roman" w:cs="Times New Roman"/>
          <w:b w:val="0"/>
          <w:caps w:val="0"/>
          <w:szCs w:val="24"/>
        </w:rPr>
        <w:t>) Finance | Batch 2015-18 | Christ College</w:t>
      </w:r>
    </w:p>
    <w:p w:rsidR="006270A9" w:rsidRPr="00D0645D" w:rsidRDefault="006270A9" w:rsidP="007500BE">
      <w:pPr>
        <w:pStyle w:val="Heading2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0" w:type="auto"/>
        <w:tblInd w:w="833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5968F8" w:rsidRPr="00D0645D" w:rsidTr="007500BE">
        <w:tc>
          <w:tcPr>
            <w:tcW w:w="2830" w:type="dxa"/>
          </w:tcPr>
          <w:p w:rsidR="005968F8" w:rsidRPr="00D0645D" w:rsidRDefault="00706B7F" w:rsidP="007500B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szCs w:val="24"/>
              </w:rPr>
            </w:pPr>
            <w:r w:rsidRPr="00D0645D">
              <w:rPr>
                <w:rFonts w:ascii="Times New Roman" w:hAnsi="Times New Roman" w:cs="Times New Roman"/>
                <w:b w:val="0"/>
                <w:caps w:val="0"/>
                <w:szCs w:val="24"/>
              </w:rPr>
              <w:t>Semester</w:t>
            </w:r>
          </w:p>
        </w:tc>
        <w:tc>
          <w:tcPr>
            <w:tcW w:w="2694" w:type="dxa"/>
          </w:tcPr>
          <w:p w:rsidR="005968F8" w:rsidRPr="00D0645D" w:rsidRDefault="00706B7F" w:rsidP="007500B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szCs w:val="24"/>
              </w:rPr>
            </w:pPr>
            <w:r w:rsidRPr="00D0645D">
              <w:rPr>
                <w:rFonts w:ascii="Times New Roman" w:hAnsi="Times New Roman" w:cs="Times New Roman"/>
                <w:b w:val="0"/>
                <w:caps w:val="0"/>
                <w:szCs w:val="24"/>
              </w:rPr>
              <w:t>Percentage</w:t>
            </w:r>
          </w:p>
        </w:tc>
      </w:tr>
      <w:tr w:rsidR="005968F8" w:rsidRPr="00D0645D" w:rsidTr="007500BE">
        <w:tc>
          <w:tcPr>
            <w:tcW w:w="2830" w:type="dxa"/>
          </w:tcPr>
          <w:p w:rsidR="005968F8" w:rsidRPr="00D0645D" w:rsidRDefault="00D0645D" w:rsidP="00750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694" w:type="dxa"/>
          </w:tcPr>
          <w:p w:rsidR="005968F8" w:rsidRPr="00D0645D" w:rsidRDefault="005968F8" w:rsidP="007500BE">
            <w:pPr>
              <w:pStyle w:val="Heading2"/>
              <w:ind w:firstLine="284"/>
              <w:outlineLvl w:val="1"/>
              <w:rPr>
                <w:rFonts w:ascii="Times New Roman" w:hAnsi="Times New Roman" w:cs="Times New Roman"/>
                <w:b w:val="0"/>
                <w:szCs w:val="24"/>
              </w:rPr>
            </w:pPr>
            <w:r w:rsidRPr="00D0645D">
              <w:rPr>
                <w:rFonts w:ascii="Times New Roman" w:hAnsi="Times New Roman" w:cs="Times New Roman"/>
                <w:b w:val="0"/>
                <w:szCs w:val="24"/>
              </w:rPr>
              <w:t>74.7%</w:t>
            </w:r>
          </w:p>
        </w:tc>
      </w:tr>
      <w:tr w:rsidR="005968F8" w:rsidRPr="00D0645D" w:rsidTr="007500BE">
        <w:tc>
          <w:tcPr>
            <w:tcW w:w="2830" w:type="dxa"/>
          </w:tcPr>
          <w:p w:rsidR="005968F8" w:rsidRPr="00D0645D" w:rsidRDefault="00D0645D" w:rsidP="00750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5968F8" w:rsidRPr="00D0645D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694" w:type="dxa"/>
          </w:tcPr>
          <w:p w:rsidR="005968F8" w:rsidRPr="00D0645D" w:rsidRDefault="005968F8" w:rsidP="007500BE">
            <w:pPr>
              <w:pStyle w:val="Heading2"/>
              <w:ind w:firstLine="284"/>
              <w:outlineLvl w:val="1"/>
              <w:rPr>
                <w:rFonts w:ascii="Times New Roman" w:hAnsi="Times New Roman" w:cs="Times New Roman"/>
                <w:b w:val="0"/>
                <w:szCs w:val="24"/>
              </w:rPr>
            </w:pPr>
            <w:r w:rsidRPr="00D0645D">
              <w:rPr>
                <w:rFonts w:ascii="Times New Roman" w:hAnsi="Times New Roman" w:cs="Times New Roman"/>
                <w:b w:val="0"/>
                <w:szCs w:val="24"/>
              </w:rPr>
              <w:t>78%</w:t>
            </w:r>
          </w:p>
        </w:tc>
      </w:tr>
      <w:tr w:rsidR="005968F8" w:rsidRPr="00D0645D" w:rsidTr="007500BE">
        <w:tc>
          <w:tcPr>
            <w:tcW w:w="2830" w:type="dxa"/>
          </w:tcPr>
          <w:p w:rsidR="005968F8" w:rsidRPr="00D0645D" w:rsidRDefault="005968F8" w:rsidP="00750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45D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2694" w:type="dxa"/>
          </w:tcPr>
          <w:p w:rsidR="005968F8" w:rsidRPr="00D0645D" w:rsidRDefault="005968F8" w:rsidP="007500BE">
            <w:pPr>
              <w:pStyle w:val="Heading2"/>
              <w:ind w:firstLine="284"/>
              <w:outlineLvl w:val="1"/>
              <w:rPr>
                <w:rFonts w:ascii="Times New Roman" w:hAnsi="Times New Roman" w:cs="Times New Roman"/>
                <w:b w:val="0"/>
                <w:szCs w:val="24"/>
              </w:rPr>
            </w:pPr>
            <w:r w:rsidRPr="00D0645D">
              <w:rPr>
                <w:rFonts w:ascii="Times New Roman" w:hAnsi="Times New Roman" w:cs="Times New Roman"/>
                <w:b w:val="0"/>
                <w:szCs w:val="24"/>
              </w:rPr>
              <w:t>76 %</w:t>
            </w:r>
          </w:p>
        </w:tc>
      </w:tr>
      <w:tr w:rsidR="005968F8" w:rsidRPr="00D0645D" w:rsidTr="007500BE">
        <w:tc>
          <w:tcPr>
            <w:tcW w:w="2830" w:type="dxa"/>
          </w:tcPr>
          <w:p w:rsidR="005968F8" w:rsidRPr="00D0645D" w:rsidRDefault="005968F8" w:rsidP="00750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45D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2694" w:type="dxa"/>
          </w:tcPr>
          <w:p w:rsidR="005968F8" w:rsidRPr="00D0645D" w:rsidRDefault="005968F8" w:rsidP="007500BE">
            <w:pPr>
              <w:pStyle w:val="Heading2"/>
              <w:ind w:firstLine="284"/>
              <w:outlineLvl w:val="1"/>
              <w:rPr>
                <w:rFonts w:ascii="Times New Roman" w:hAnsi="Times New Roman" w:cs="Times New Roman"/>
                <w:b w:val="0"/>
                <w:szCs w:val="24"/>
              </w:rPr>
            </w:pPr>
            <w:r w:rsidRPr="00D0645D">
              <w:rPr>
                <w:rFonts w:ascii="Times New Roman" w:hAnsi="Times New Roman" w:cs="Times New Roman"/>
                <w:b w:val="0"/>
                <w:szCs w:val="24"/>
              </w:rPr>
              <w:t>77.2%</w:t>
            </w:r>
          </w:p>
        </w:tc>
      </w:tr>
      <w:tr w:rsidR="005968F8" w:rsidRPr="00D0645D" w:rsidTr="007500BE">
        <w:tc>
          <w:tcPr>
            <w:tcW w:w="2830" w:type="dxa"/>
          </w:tcPr>
          <w:p w:rsidR="005968F8" w:rsidRPr="00D0645D" w:rsidRDefault="005968F8" w:rsidP="00750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45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694" w:type="dxa"/>
          </w:tcPr>
          <w:p w:rsidR="005968F8" w:rsidRPr="00D0645D" w:rsidRDefault="005968F8" w:rsidP="007500BE">
            <w:pPr>
              <w:pStyle w:val="Heading2"/>
              <w:ind w:firstLine="284"/>
              <w:outlineLvl w:val="1"/>
              <w:rPr>
                <w:rFonts w:ascii="Times New Roman" w:hAnsi="Times New Roman" w:cs="Times New Roman"/>
                <w:b w:val="0"/>
                <w:szCs w:val="24"/>
              </w:rPr>
            </w:pPr>
            <w:r w:rsidRPr="00D0645D">
              <w:rPr>
                <w:rFonts w:ascii="Times New Roman" w:hAnsi="Times New Roman" w:cs="Times New Roman"/>
                <w:b w:val="0"/>
                <w:szCs w:val="24"/>
              </w:rPr>
              <w:t>80.5%</w:t>
            </w:r>
          </w:p>
        </w:tc>
      </w:tr>
    </w:tbl>
    <w:p w:rsidR="001512DB" w:rsidRPr="00D0645D" w:rsidRDefault="001512DB" w:rsidP="007500BE">
      <w:pPr>
        <w:pStyle w:val="Heading2"/>
        <w:rPr>
          <w:rFonts w:ascii="Times New Roman" w:hAnsi="Times New Roman" w:cs="Times New Roman"/>
          <w:szCs w:val="24"/>
        </w:rPr>
      </w:pPr>
    </w:p>
    <w:p w:rsidR="006270A9" w:rsidRPr="00D0645D" w:rsidRDefault="00706B7F" w:rsidP="007500BE">
      <w:pPr>
        <w:pStyle w:val="Heading2"/>
        <w:numPr>
          <w:ilvl w:val="0"/>
          <w:numId w:val="31"/>
        </w:numPr>
        <w:ind w:left="0"/>
        <w:rPr>
          <w:rFonts w:ascii="Times New Roman" w:hAnsi="Times New Roman" w:cs="Times New Roman"/>
          <w:b w:val="0"/>
          <w:szCs w:val="24"/>
        </w:rPr>
      </w:pPr>
      <w:r w:rsidRPr="00D0645D">
        <w:rPr>
          <w:rFonts w:ascii="Times New Roman" w:hAnsi="Times New Roman" w:cs="Times New Roman"/>
          <w:b w:val="0"/>
          <w:caps w:val="0"/>
          <w:szCs w:val="24"/>
        </w:rPr>
        <w:t>Higher Secondary | Batch 2013-15 | Christ Junior College</w:t>
      </w:r>
      <w:r w:rsidR="001512DB" w:rsidRPr="00D0645D">
        <w:rPr>
          <w:rFonts w:ascii="Times New Roman" w:hAnsi="Times New Roman" w:cs="Times New Roman"/>
          <w:b w:val="0"/>
          <w:szCs w:val="24"/>
        </w:rPr>
        <w:t xml:space="preserve"> </w:t>
      </w:r>
      <w:r w:rsidRPr="00D0645D">
        <w:rPr>
          <w:rFonts w:ascii="Times New Roman" w:hAnsi="Times New Roman" w:cs="Times New Roman"/>
          <w:b w:val="0"/>
          <w:caps w:val="0"/>
          <w:szCs w:val="24"/>
        </w:rPr>
        <w:t>– 96.2%</w:t>
      </w:r>
    </w:p>
    <w:p w:rsidR="001512DB" w:rsidRPr="00D0645D" w:rsidRDefault="001512DB" w:rsidP="007500BE">
      <w:pPr>
        <w:pStyle w:val="Heading2"/>
        <w:rPr>
          <w:rFonts w:ascii="Times New Roman" w:hAnsi="Times New Roman" w:cs="Times New Roman"/>
          <w:b w:val="0"/>
          <w:szCs w:val="24"/>
        </w:rPr>
      </w:pPr>
    </w:p>
    <w:p w:rsidR="001512DB" w:rsidRPr="00D0645D" w:rsidRDefault="00706B7F" w:rsidP="007500BE">
      <w:pPr>
        <w:pStyle w:val="Heading2"/>
        <w:numPr>
          <w:ilvl w:val="0"/>
          <w:numId w:val="31"/>
        </w:numPr>
        <w:ind w:left="0"/>
        <w:rPr>
          <w:rFonts w:ascii="Times New Roman" w:hAnsi="Times New Roman" w:cs="Times New Roman"/>
          <w:b w:val="0"/>
          <w:szCs w:val="24"/>
        </w:rPr>
      </w:pPr>
      <w:r w:rsidRPr="00D0645D">
        <w:rPr>
          <w:rFonts w:ascii="Times New Roman" w:hAnsi="Times New Roman" w:cs="Times New Roman"/>
          <w:b w:val="0"/>
          <w:caps w:val="0"/>
          <w:szCs w:val="24"/>
        </w:rPr>
        <w:t xml:space="preserve">CBSE | Batch 2013 | Delhi Public School – </w:t>
      </w:r>
      <w:r w:rsidRPr="00D0645D">
        <w:rPr>
          <w:rFonts w:ascii="Times New Roman" w:hAnsi="Times New Roman" w:cs="Times New Roman"/>
          <w:b w:val="0"/>
          <w:szCs w:val="24"/>
        </w:rPr>
        <w:t>10 cgpa</w:t>
      </w:r>
      <w:r w:rsidR="00D0645D">
        <w:rPr>
          <w:rFonts w:ascii="Times New Roman" w:hAnsi="Times New Roman" w:cs="Times New Roman"/>
          <w:b w:val="0"/>
          <w:szCs w:val="24"/>
        </w:rPr>
        <w:t xml:space="preserve"> (95%)</w:t>
      </w:r>
    </w:p>
    <w:p w:rsidR="001512DB" w:rsidRPr="00706B7F" w:rsidRDefault="001512DB" w:rsidP="007500BE">
      <w:pPr>
        <w:rPr>
          <w:rFonts w:ascii="Times New Roman" w:hAnsi="Times New Roman" w:cs="Times New Roman"/>
        </w:rPr>
      </w:pPr>
    </w:p>
    <w:p w:rsidR="003425C5" w:rsidRPr="00706B7F" w:rsidRDefault="001512DB" w:rsidP="007500BE">
      <w:pPr>
        <w:pStyle w:val="Heading1"/>
        <w:rPr>
          <w:rFonts w:ascii="Times New Roman" w:hAnsi="Times New Roman" w:cs="Times New Roman"/>
        </w:rPr>
      </w:pPr>
      <w:r w:rsidRPr="00706B7F">
        <w:rPr>
          <w:rFonts w:ascii="Times New Roman" w:hAnsi="Times New Roman" w:cs="Times New Roman"/>
        </w:rPr>
        <w:t>Skills and Achievements</w:t>
      </w:r>
    </w:p>
    <w:p w:rsidR="003425C5" w:rsidRPr="00141D0D" w:rsidRDefault="003425C5" w:rsidP="003425C5">
      <w:pPr>
        <w:pStyle w:val="ListParagraph"/>
        <w:numPr>
          <w:ilvl w:val="0"/>
          <w:numId w:val="25"/>
        </w:numPr>
        <w:spacing w:after="180" w:line="252" w:lineRule="auto"/>
        <w:ind w:left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41D0D">
        <w:rPr>
          <w:rFonts w:ascii="Times New Roman" w:hAnsi="Times New Roman" w:cs="Times New Roman"/>
          <w:color w:val="auto"/>
          <w:sz w:val="24"/>
          <w:szCs w:val="24"/>
        </w:rPr>
        <w:t>Certificate course on Introduction to Securities and Investments (International) conducted by Chartered Institute for Securities &amp; Investment (CISI), London.</w:t>
      </w:r>
    </w:p>
    <w:p w:rsidR="003425C5" w:rsidRPr="00141D0D" w:rsidRDefault="003425C5" w:rsidP="003425C5">
      <w:pPr>
        <w:pStyle w:val="ListParagraph"/>
        <w:numPr>
          <w:ilvl w:val="0"/>
          <w:numId w:val="25"/>
        </w:numPr>
        <w:spacing w:after="180" w:line="252" w:lineRule="auto"/>
        <w:ind w:left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41D0D">
        <w:rPr>
          <w:rFonts w:ascii="Times New Roman" w:hAnsi="Times New Roman" w:cs="Times New Roman"/>
          <w:color w:val="auto"/>
          <w:sz w:val="24"/>
          <w:szCs w:val="24"/>
        </w:rPr>
        <w:t>Certificate course on guidance and counseling from Christ College.</w:t>
      </w:r>
    </w:p>
    <w:p w:rsidR="00141D0D" w:rsidRPr="00141D0D" w:rsidRDefault="00415DB2" w:rsidP="00141D0D">
      <w:pPr>
        <w:pStyle w:val="ListParagraph"/>
        <w:numPr>
          <w:ilvl w:val="0"/>
          <w:numId w:val="25"/>
        </w:numPr>
        <w:ind w:left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W</w:t>
      </w:r>
      <w:r w:rsidR="00141D0D">
        <w:rPr>
          <w:rFonts w:ascii="Times New Roman" w:hAnsi="Times New Roman" w:cs="Times New Roman"/>
          <w:color w:val="auto"/>
          <w:sz w:val="24"/>
          <w:szCs w:val="24"/>
        </w:rPr>
        <w:t>on certificate of merit at the business fest competition organized by Christ college.</w:t>
      </w:r>
    </w:p>
    <w:p w:rsidR="00141D0D" w:rsidRPr="00141D0D" w:rsidRDefault="00141D0D" w:rsidP="00141D0D">
      <w:pPr>
        <w:pStyle w:val="ListParagraph"/>
        <w:numPr>
          <w:ilvl w:val="0"/>
          <w:numId w:val="25"/>
        </w:numPr>
        <w:ind w:left="0"/>
        <w:rPr>
          <w:rFonts w:ascii="Times New Roman" w:hAnsi="Times New Roman" w:cs="Times New Roman"/>
          <w:color w:val="auto"/>
          <w:sz w:val="24"/>
          <w:szCs w:val="24"/>
        </w:rPr>
      </w:pPr>
      <w:r w:rsidRPr="00141D0D">
        <w:rPr>
          <w:rFonts w:ascii="Times New Roman" w:hAnsi="Times New Roman" w:cs="Times New Roman"/>
          <w:color w:val="auto"/>
          <w:sz w:val="24"/>
          <w:szCs w:val="24"/>
        </w:rPr>
        <w:t xml:space="preserve">Won </w:t>
      </w:r>
      <w:r w:rsidR="003F65DE">
        <w:rPr>
          <w:rFonts w:ascii="Times New Roman" w:hAnsi="Times New Roman" w:cs="Times New Roman"/>
          <w:color w:val="auto"/>
          <w:sz w:val="24"/>
          <w:szCs w:val="24"/>
        </w:rPr>
        <w:t xml:space="preserve">prizes at </w:t>
      </w:r>
      <w:r w:rsidRPr="00141D0D">
        <w:rPr>
          <w:rFonts w:ascii="Times New Roman" w:hAnsi="Times New Roman" w:cs="Times New Roman"/>
          <w:color w:val="auto"/>
          <w:sz w:val="24"/>
          <w:szCs w:val="24"/>
        </w:rPr>
        <w:t xml:space="preserve">various </w:t>
      </w:r>
      <w:r w:rsidR="003F65DE" w:rsidRPr="00141D0D">
        <w:rPr>
          <w:rFonts w:ascii="Times New Roman" w:hAnsi="Times New Roman" w:cs="Times New Roman"/>
          <w:color w:val="auto"/>
          <w:sz w:val="24"/>
          <w:szCs w:val="24"/>
        </w:rPr>
        <w:t xml:space="preserve">group dance </w:t>
      </w:r>
      <w:r w:rsidRPr="00141D0D">
        <w:rPr>
          <w:rFonts w:ascii="Times New Roman" w:hAnsi="Times New Roman" w:cs="Times New Roman"/>
          <w:color w:val="auto"/>
          <w:sz w:val="24"/>
          <w:szCs w:val="24"/>
        </w:rPr>
        <w:t>competitions at college cultural fests.</w:t>
      </w:r>
    </w:p>
    <w:p w:rsidR="00BF2EC0" w:rsidRDefault="00BF2EC0" w:rsidP="007500BE">
      <w:pPr>
        <w:pStyle w:val="ListParagraph"/>
        <w:numPr>
          <w:ilvl w:val="0"/>
          <w:numId w:val="25"/>
        </w:numPr>
        <w:ind w:left="0"/>
        <w:rPr>
          <w:rFonts w:ascii="Times New Roman" w:hAnsi="Times New Roman" w:cs="Times New Roman"/>
          <w:color w:val="auto"/>
          <w:sz w:val="24"/>
          <w:szCs w:val="24"/>
        </w:rPr>
      </w:pPr>
      <w:r w:rsidRPr="00141D0D">
        <w:rPr>
          <w:rFonts w:ascii="Times New Roman" w:hAnsi="Times New Roman" w:cs="Times New Roman"/>
          <w:color w:val="auto"/>
          <w:sz w:val="24"/>
          <w:szCs w:val="24"/>
        </w:rPr>
        <w:t>Member of th</w:t>
      </w:r>
      <w:r w:rsidR="00141D0D">
        <w:rPr>
          <w:rFonts w:ascii="Times New Roman" w:hAnsi="Times New Roman" w:cs="Times New Roman"/>
          <w:color w:val="auto"/>
          <w:sz w:val="24"/>
          <w:szCs w:val="24"/>
        </w:rPr>
        <w:t>e National Service Scheme (NSS) affiliated with Delhi Public School.</w:t>
      </w:r>
    </w:p>
    <w:p w:rsidR="00141D0D" w:rsidRPr="00141D0D" w:rsidRDefault="00141D0D" w:rsidP="00141D0D">
      <w:pPr>
        <w:pStyle w:val="ListParagraph"/>
        <w:numPr>
          <w:ilvl w:val="0"/>
          <w:numId w:val="25"/>
        </w:numPr>
        <w:ind w:left="0"/>
        <w:rPr>
          <w:rFonts w:ascii="Times New Roman" w:hAnsi="Times New Roman" w:cs="Times New Roman"/>
          <w:color w:val="auto"/>
          <w:sz w:val="24"/>
          <w:szCs w:val="24"/>
        </w:rPr>
      </w:pPr>
      <w:r w:rsidRPr="00141D0D">
        <w:rPr>
          <w:rFonts w:ascii="Times New Roman" w:hAnsi="Times New Roman" w:cs="Times New Roman"/>
          <w:color w:val="auto"/>
          <w:sz w:val="24"/>
          <w:szCs w:val="24"/>
        </w:rPr>
        <w:t>Proficient in MS Word, Excel and PowerPoint.</w:t>
      </w:r>
    </w:p>
    <w:p w:rsidR="00706B7F" w:rsidRPr="00141D0D" w:rsidRDefault="00706B7F" w:rsidP="007500BE">
      <w:pPr>
        <w:pStyle w:val="ListParagraph"/>
        <w:numPr>
          <w:ilvl w:val="0"/>
          <w:numId w:val="25"/>
        </w:numPr>
        <w:ind w:left="0"/>
        <w:rPr>
          <w:rFonts w:ascii="Times New Roman" w:hAnsi="Times New Roman" w:cs="Times New Roman"/>
          <w:color w:val="auto"/>
          <w:sz w:val="24"/>
          <w:szCs w:val="24"/>
        </w:rPr>
      </w:pPr>
      <w:r w:rsidRPr="00141D0D">
        <w:rPr>
          <w:rFonts w:ascii="Times New Roman" w:hAnsi="Times New Roman" w:cs="Times New Roman"/>
          <w:color w:val="auto"/>
          <w:sz w:val="24"/>
          <w:szCs w:val="24"/>
        </w:rPr>
        <w:t>Proficient in English, Hindi and Bengali languages.</w:t>
      </w:r>
    </w:p>
    <w:p w:rsidR="001512DB" w:rsidRPr="00706B7F" w:rsidRDefault="001512DB" w:rsidP="007500BE">
      <w:pPr>
        <w:pStyle w:val="Heading1"/>
        <w:rPr>
          <w:rFonts w:ascii="Times New Roman" w:hAnsi="Times New Roman" w:cs="Times New Roman"/>
        </w:rPr>
      </w:pPr>
      <w:r w:rsidRPr="00706B7F">
        <w:rPr>
          <w:rFonts w:ascii="Times New Roman" w:hAnsi="Times New Roman" w:cs="Times New Roman"/>
        </w:rPr>
        <w:t xml:space="preserve">Experience </w:t>
      </w:r>
    </w:p>
    <w:p w:rsidR="001512DB" w:rsidRPr="00D0645D" w:rsidRDefault="001512DB" w:rsidP="007500BE">
      <w:pPr>
        <w:pStyle w:val="ListParagraph"/>
        <w:numPr>
          <w:ilvl w:val="0"/>
          <w:numId w:val="30"/>
        </w:numPr>
        <w:ind w:left="0"/>
        <w:rPr>
          <w:rFonts w:ascii="Times New Roman" w:hAnsi="Times New Roman" w:cs="Times New Roman"/>
          <w:color w:val="auto"/>
          <w:sz w:val="24"/>
          <w:szCs w:val="24"/>
        </w:rPr>
      </w:pPr>
      <w:r w:rsidRPr="00D0645D">
        <w:rPr>
          <w:rFonts w:ascii="Times New Roman" w:hAnsi="Times New Roman" w:cs="Times New Roman"/>
          <w:color w:val="auto"/>
          <w:sz w:val="24"/>
          <w:szCs w:val="24"/>
        </w:rPr>
        <w:t>Internship in RCI India</w:t>
      </w:r>
      <w:r w:rsidR="00B4331E">
        <w:rPr>
          <w:rFonts w:ascii="Times New Roman" w:hAnsi="Times New Roman" w:cs="Times New Roman"/>
          <w:color w:val="auto"/>
          <w:sz w:val="24"/>
          <w:szCs w:val="24"/>
        </w:rPr>
        <w:t xml:space="preserve"> (A Wyndham Worldwide Company headquartered in USA)</w:t>
      </w:r>
      <w:r w:rsidRPr="00D0645D">
        <w:rPr>
          <w:rFonts w:ascii="Times New Roman" w:hAnsi="Times New Roman" w:cs="Times New Roman"/>
          <w:color w:val="auto"/>
          <w:sz w:val="24"/>
          <w:szCs w:val="24"/>
        </w:rPr>
        <w:t xml:space="preserve"> in the finance department.</w:t>
      </w:r>
    </w:p>
    <w:p w:rsidR="001512DB" w:rsidRPr="00D0645D" w:rsidRDefault="001512DB" w:rsidP="007500BE">
      <w:pPr>
        <w:pStyle w:val="ListParagraph"/>
        <w:numPr>
          <w:ilvl w:val="0"/>
          <w:numId w:val="30"/>
        </w:numPr>
        <w:ind w:left="0"/>
        <w:rPr>
          <w:rFonts w:ascii="Times New Roman" w:hAnsi="Times New Roman" w:cs="Times New Roman"/>
          <w:color w:val="auto"/>
          <w:sz w:val="24"/>
          <w:szCs w:val="24"/>
        </w:rPr>
      </w:pPr>
      <w:r w:rsidRPr="00D0645D">
        <w:rPr>
          <w:rFonts w:ascii="Times New Roman" w:hAnsi="Times New Roman" w:cs="Times New Roman"/>
          <w:color w:val="auto"/>
          <w:sz w:val="24"/>
          <w:szCs w:val="24"/>
        </w:rPr>
        <w:t>Internship in FAME India NGO.</w:t>
      </w:r>
    </w:p>
    <w:p w:rsidR="001512DB" w:rsidRPr="00D0645D" w:rsidRDefault="001512DB" w:rsidP="007500BE">
      <w:pPr>
        <w:pStyle w:val="ListParagraph"/>
        <w:numPr>
          <w:ilvl w:val="0"/>
          <w:numId w:val="30"/>
        </w:numPr>
        <w:ind w:left="0"/>
        <w:rPr>
          <w:rFonts w:ascii="Times New Roman" w:hAnsi="Times New Roman" w:cs="Times New Roman"/>
          <w:color w:val="auto"/>
          <w:sz w:val="24"/>
          <w:szCs w:val="24"/>
        </w:rPr>
      </w:pPr>
      <w:r w:rsidRPr="00D0645D">
        <w:rPr>
          <w:rFonts w:ascii="Times New Roman" w:hAnsi="Times New Roman" w:cs="Times New Roman"/>
          <w:color w:val="auto"/>
          <w:sz w:val="24"/>
          <w:szCs w:val="24"/>
        </w:rPr>
        <w:t>Volunteered for an event by Ultimate Planners Event Management Company.</w:t>
      </w:r>
    </w:p>
    <w:p w:rsidR="00D0645D" w:rsidRPr="00D0645D" w:rsidRDefault="00D0645D" w:rsidP="007500BE">
      <w:pPr>
        <w:pStyle w:val="ListParagraph"/>
        <w:numPr>
          <w:ilvl w:val="0"/>
          <w:numId w:val="30"/>
        </w:numPr>
        <w:ind w:left="0"/>
        <w:rPr>
          <w:rFonts w:ascii="Times New Roman" w:hAnsi="Times New Roman" w:cs="Times New Roman"/>
          <w:color w:val="auto"/>
          <w:sz w:val="24"/>
          <w:szCs w:val="24"/>
        </w:rPr>
      </w:pPr>
      <w:r w:rsidRPr="00D0645D">
        <w:rPr>
          <w:rFonts w:ascii="Times New Roman" w:hAnsi="Times New Roman" w:cs="Times New Roman"/>
          <w:color w:val="auto"/>
          <w:sz w:val="24"/>
          <w:szCs w:val="24"/>
        </w:rPr>
        <w:t xml:space="preserve">Presently working on a research </w:t>
      </w:r>
      <w:r w:rsidR="00415DB2">
        <w:rPr>
          <w:rFonts w:ascii="Times New Roman" w:hAnsi="Times New Roman" w:cs="Times New Roman"/>
          <w:color w:val="auto"/>
          <w:sz w:val="24"/>
          <w:szCs w:val="24"/>
        </w:rPr>
        <w:t>project on</w:t>
      </w:r>
      <w:r w:rsidR="00376AE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D0645D">
        <w:rPr>
          <w:rFonts w:ascii="Times New Roman" w:hAnsi="Times New Roman" w:cs="Times New Roman"/>
          <w:color w:val="auto"/>
          <w:sz w:val="24"/>
          <w:szCs w:val="24"/>
        </w:rPr>
        <w:t>“Invest</w:t>
      </w:r>
      <w:r w:rsidR="00415DB2">
        <w:rPr>
          <w:rFonts w:ascii="Times New Roman" w:hAnsi="Times New Roman" w:cs="Times New Roman"/>
          <w:color w:val="auto"/>
          <w:sz w:val="24"/>
          <w:szCs w:val="24"/>
        </w:rPr>
        <w:t>ment</w:t>
      </w:r>
      <w:r w:rsidRPr="00D0645D">
        <w:rPr>
          <w:rFonts w:ascii="Times New Roman" w:hAnsi="Times New Roman" w:cs="Times New Roman"/>
          <w:color w:val="auto"/>
          <w:sz w:val="24"/>
          <w:szCs w:val="24"/>
        </w:rPr>
        <w:t xml:space="preserve"> Plans of Retail Investors in India” at Christ college.</w:t>
      </w:r>
    </w:p>
    <w:sectPr w:rsidR="00D0645D" w:rsidRPr="00D0645D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EB5" w:rsidRDefault="00585EB5">
      <w:pPr>
        <w:spacing w:after="0"/>
      </w:pPr>
      <w:r>
        <w:separator/>
      </w:r>
    </w:p>
  </w:endnote>
  <w:endnote w:type="continuationSeparator" w:id="0">
    <w:p w:rsidR="00585EB5" w:rsidRDefault="00585E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F65D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EB5" w:rsidRDefault="00585EB5">
      <w:pPr>
        <w:spacing w:after="0"/>
      </w:pPr>
      <w:r>
        <w:separator/>
      </w:r>
    </w:p>
  </w:footnote>
  <w:footnote w:type="continuationSeparator" w:id="0">
    <w:p w:rsidR="00585EB5" w:rsidRDefault="00585EB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B3B59B1"/>
    <w:multiLevelType w:val="hybridMultilevel"/>
    <w:tmpl w:val="301A9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C26BC8"/>
    <w:multiLevelType w:val="hybridMultilevel"/>
    <w:tmpl w:val="42563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07663B5"/>
    <w:multiLevelType w:val="hybridMultilevel"/>
    <w:tmpl w:val="A08ED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BC27E7"/>
    <w:multiLevelType w:val="hybridMultilevel"/>
    <w:tmpl w:val="0DE46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E5845"/>
    <w:multiLevelType w:val="hybridMultilevel"/>
    <w:tmpl w:val="BB3453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71047E"/>
    <w:multiLevelType w:val="hybridMultilevel"/>
    <w:tmpl w:val="BF942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7185DD2"/>
    <w:multiLevelType w:val="hybridMultilevel"/>
    <w:tmpl w:val="6F64C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27B350E"/>
    <w:multiLevelType w:val="hybridMultilevel"/>
    <w:tmpl w:val="137273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22"/>
  </w:num>
  <w:num w:numId="16">
    <w:abstractNumId w:val="12"/>
  </w:num>
  <w:num w:numId="17">
    <w:abstractNumId w:val="20"/>
  </w:num>
  <w:num w:numId="18">
    <w:abstractNumId w:val="10"/>
  </w:num>
  <w:num w:numId="19">
    <w:abstractNumId w:val="26"/>
  </w:num>
  <w:num w:numId="20">
    <w:abstractNumId w:val="23"/>
  </w:num>
  <w:num w:numId="21">
    <w:abstractNumId w:val="11"/>
  </w:num>
  <w:num w:numId="22">
    <w:abstractNumId w:val="18"/>
  </w:num>
  <w:num w:numId="23">
    <w:abstractNumId w:val="25"/>
  </w:num>
  <w:num w:numId="24">
    <w:abstractNumId w:val="16"/>
  </w:num>
  <w:num w:numId="25">
    <w:abstractNumId w:val="24"/>
  </w:num>
  <w:num w:numId="26">
    <w:abstractNumId w:val="17"/>
  </w:num>
  <w:num w:numId="27">
    <w:abstractNumId w:val="13"/>
  </w:num>
  <w:num w:numId="28">
    <w:abstractNumId w:val="14"/>
  </w:num>
  <w:num w:numId="29">
    <w:abstractNumId w:val="21"/>
  </w:num>
  <w:num w:numId="30">
    <w:abstractNumId w:val="27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8F8"/>
    <w:rsid w:val="000A4F59"/>
    <w:rsid w:val="000E17BD"/>
    <w:rsid w:val="00141A4C"/>
    <w:rsid w:val="00141D0D"/>
    <w:rsid w:val="001512DB"/>
    <w:rsid w:val="001B29CF"/>
    <w:rsid w:val="002637F6"/>
    <w:rsid w:val="0028220F"/>
    <w:rsid w:val="003425C5"/>
    <w:rsid w:val="00356C14"/>
    <w:rsid w:val="00376AE9"/>
    <w:rsid w:val="003F65DE"/>
    <w:rsid w:val="00415DB2"/>
    <w:rsid w:val="00585EB5"/>
    <w:rsid w:val="005968F8"/>
    <w:rsid w:val="00617B26"/>
    <w:rsid w:val="006270A9"/>
    <w:rsid w:val="00675956"/>
    <w:rsid w:val="00681034"/>
    <w:rsid w:val="00706B7F"/>
    <w:rsid w:val="007500BE"/>
    <w:rsid w:val="00816216"/>
    <w:rsid w:val="0087734B"/>
    <w:rsid w:val="008A7A07"/>
    <w:rsid w:val="008E13A7"/>
    <w:rsid w:val="009D5933"/>
    <w:rsid w:val="00B4331E"/>
    <w:rsid w:val="00BD768D"/>
    <w:rsid w:val="00BE175B"/>
    <w:rsid w:val="00BF2EC0"/>
    <w:rsid w:val="00C61F8E"/>
    <w:rsid w:val="00D0645D"/>
    <w:rsid w:val="00E83E4B"/>
    <w:rsid w:val="00F46935"/>
    <w:rsid w:val="00F7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4609AC-FA1C-426F-BDF0-5153F625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4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5968F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BF2EC0"/>
    <w:pPr>
      <w:ind w:left="720"/>
      <w:contextualSpacing/>
    </w:pPr>
  </w:style>
  <w:style w:type="character" w:styleId="Emphasis">
    <w:name w:val="Emphasis"/>
    <w:basedOn w:val="DefaultParagraphFont"/>
    <w:uiPriority w:val="4"/>
    <w:unhideWhenUsed/>
    <w:qFormat/>
    <w:rsid w:val="00706B7F"/>
    <w:rPr>
      <w:b/>
      <w:iCs w:val="0"/>
      <w:color w:val="0D0D0D" w:themeColor="text1" w:themeTint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ome.esha9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ha%20Shome\AppData\Roaming\Microsoft\Templates\Resume%20(color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6C91F10099E4594953BC2FBD4D90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3B8D7-3EBF-45F4-8A30-64DA9C76B143}"/>
      </w:docPartPr>
      <w:docPartBody>
        <w:p w:rsidR="004B399B" w:rsidRDefault="00D54EC1">
          <w:pPr>
            <w:pStyle w:val="36C91F10099E4594953BC2FBD4D9029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669"/>
    <w:rsid w:val="00101781"/>
    <w:rsid w:val="004B399B"/>
    <w:rsid w:val="0070522A"/>
    <w:rsid w:val="00D54EC1"/>
    <w:rsid w:val="00E6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0F78F269B241D1BC5573A4F37497F9">
    <w:name w:val="200F78F269B241D1BC5573A4F37497F9"/>
  </w:style>
  <w:style w:type="paragraph" w:customStyle="1" w:styleId="69C1748ACA754E1F9B88094DA992EEA2">
    <w:name w:val="69C1748ACA754E1F9B88094DA992EEA2"/>
  </w:style>
  <w:style w:type="paragraph" w:customStyle="1" w:styleId="67AD09739C3848FDB8235BE305141E3C">
    <w:name w:val="67AD09739C3848FDB8235BE305141E3C"/>
  </w:style>
  <w:style w:type="paragraph" w:customStyle="1" w:styleId="A27C9275F5F640A9A30202DF00CD2155">
    <w:name w:val="A27C9275F5F640A9A30202DF00CD2155"/>
  </w:style>
  <w:style w:type="paragraph" w:customStyle="1" w:styleId="BDC4379C49B94905822CCBCD7E567FB9">
    <w:name w:val="BDC4379C49B94905822CCBCD7E567FB9"/>
  </w:style>
  <w:style w:type="paragraph" w:customStyle="1" w:styleId="3055C017635C4805A9EBBD18BE70958A">
    <w:name w:val="3055C017635C4805A9EBBD18BE70958A"/>
  </w:style>
  <w:style w:type="paragraph" w:customStyle="1" w:styleId="36C91F10099E4594953BC2FBD4D90297">
    <w:name w:val="36C91F10099E4594953BC2FBD4D90297"/>
  </w:style>
  <w:style w:type="paragraph" w:customStyle="1" w:styleId="EC1290A340234D1897484A74BCE7CF91">
    <w:name w:val="EC1290A340234D1897484A74BCE7CF91"/>
  </w:style>
  <w:style w:type="paragraph" w:customStyle="1" w:styleId="D0785581ED4448D6AB8F0BAEA236F79B">
    <w:name w:val="D0785581ED4448D6AB8F0BAEA236F79B"/>
  </w:style>
  <w:style w:type="paragraph" w:customStyle="1" w:styleId="63F15ACD3BD44063AB8388BE3E05A466">
    <w:name w:val="63F15ACD3BD44063AB8388BE3E05A466"/>
  </w:style>
  <w:style w:type="paragraph" w:customStyle="1" w:styleId="8E6780B5F81744608CCC865A9B90EAC2">
    <w:name w:val="8E6780B5F81744608CCC865A9B90EAC2"/>
  </w:style>
  <w:style w:type="paragraph" w:customStyle="1" w:styleId="D7758304149D4423AF26AD64751605C0">
    <w:name w:val="D7758304149D4423AF26AD64751605C0"/>
  </w:style>
  <w:style w:type="paragraph" w:customStyle="1" w:styleId="F36E210F32AE43E490986F5967FA99AB">
    <w:name w:val="F36E210F32AE43E490986F5967FA99AB"/>
  </w:style>
  <w:style w:type="paragraph" w:customStyle="1" w:styleId="4730AA6D489944BD8542D42951288A63">
    <w:name w:val="4730AA6D489944BD8542D42951288A63"/>
  </w:style>
  <w:style w:type="paragraph" w:customStyle="1" w:styleId="E5E897AACE534D978CEEE532546F662E">
    <w:name w:val="E5E897AACE534D978CEEE532546F662E"/>
  </w:style>
  <w:style w:type="paragraph" w:customStyle="1" w:styleId="CCBBDA26BDA2404F8E71FCF3963DFE9D">
    <w:name w:val="CCBBDA26BDA2404F8E71FCF3963DFE9D"/>
  </w:style>
  <w:style w:type="paragraph" w:customStyle="1" w:styleId="E78A93E869A24F5188FDC0AE2D4DD2E9">
    <w:name w:val="E78A93E869A24F5188FDC0AE2D4DD2E9"/>
  </w:style>
  <w:style w:type="paragraph" w:customStyle="1" w:styleId="85979E254DCB42778C0D9DD7DEE8893A">
    <w:name w:val="85979E254DCB42778C0D9DD7DEE8893A"/>
  </w:style>
  <w:style w:type="paragraph" w:customStyle="1" w:styleId="46489B2782EE412BA41B2EC1A6F62A4B">
    <w:name w:val="46489B2782EE412BA41B2EC1A6F62A4B"/>
  </w:style>
  <w:style w:type="paragraph" w:customStyle="1" w:styleId="75C2D9F38A3B41CE821898AE0EACC81B">
    <w:name w:val="75C2D9F38A3B41CE821898AE0EACC81B"/>
  </w:style>
  <w:style w:type="paragraph" w:customStyle="1" w:styleId="3FEED48D5DAC46DCA654C88EC59B6C35">
    <w:name w:val="3FEED48D5DAC46DCA654C88EC59B6C35"/>
  </w:style>
  <w:style w:type="paragraph" w:customStyle="1" w:styleId="12DE88DC1243449D8136B28676BE7DA4">
    <w:name w:val="12DE88DC1243449D8136B28676BE7DA4"/>
  </w:style>
  <w:style w:type="paragraph" w:customStyle="1" w:styleId="08E427A5816646FAA375D21A73FD8665">
    <w:name w:val="08E427A5816646FAA375D21A73FD8665"/>
  </w:style>
  <w:style w:type="paragraph" w:customStyle="1" w:styleId="AFB47C7A50E54A3C879E7F5B92958447">
    <w:name w:val="AFB47C7A50E54A3C879E7F5B92958447"/>
  </w:style>
  <w:style w:type="paragraph" w:customStyle="1" w:styleId="7764EF0E334A48C6A378DB358D882039">
    <w:name w:val="7764EF0E334A48C6A378DB358D882039"/>
  </w:style>
  <w:style w:type="paragraph" w:customStyle="1" w:styleId="B431F6BF6C6245DDA9AAE26D2099A828">
    <w:name w:val="B431F6BF6C6245DDA9AAE26D2099A828"/>
  </w:style>
  <w:style w:type="paragraph" w:customStyle="1" w:styleId="DA93CB044DE14392ACDBD8E5BB5E8D1A">
    <w:name w:val="DA93CB044DE14392ACDBD8E5BB5E8D1A"/>
  </w:style>
  <w:style w:type="paragraph" w:customStyle="1" w:styleId="FC0F135C6CE14D1E98579B7D3C966B24">
    <w:name w:val="FC0F135C6CE14D1E98579B7D3C966B24"/>
  </w:style>
  <w:style w:type="paragraph" w:customStyle="1" w:styleId="1F48C2A18DBE44A0B245DCC45FBFAC6D">
    <w:name w:val="1F48C2A18DBE44A0B245DCC45FBFAC6D"/>
  </w:style>
  <w:style w:type="paragraph" w:customStyle="1" w:styleId="A69E3EC7E4614432A6B6678647854FBC">
    <w:name w:val="A69E3EC7E4614432A6B6678647854FBC"/>
  </w:style>
  <w:style w:type="paragraph" w:customStyle="1" w:styleId="B6D193885A83403BAED8953BEE921485">
    <w:name w:val="B6D193885A83403BAED8953BEE921485"/>
  </w:style>
  <w:style w:type="paragraph" w:customStyle="1" w:styleId="FB1E626929714E1D9D465BE4DEA9C4DE">
    <w:name w:val="FB1E626929714E1D9D465BE4DEA9C4DE"/>
  </w:style>
  <w:style w:type="paragraph" w:customStyle="1" w:styleId="516F1B343BDB41CE92EB0234C4698991">
    <w:name w:val="516F1B343BDB41CE92EB0234C4698991"/>
  </w:style>
  <w:style w:type="paragraph" w:customStyle="1" w:styleId="71C6EEEF42284301879C4870B9A3E6F3">
    <w:name w:val="71C6EEEF42284301879C4870B9A3E6F3"/>
    <w:rsid w:val="00E65669"/>
  </w:style>
  <w:style w:type="paragraph" w:customStyle="1" w:styleId="3C625C0AAA6240D594703F0E32CE5EB9">
    <w:name w:val="3C625C0AAA6240D594703F0E32CE5EB9"/>
    <w:rsid w:val="00E65669"/>
  </w:style>
  <w:style w:type="paragraph" w:customStyle="1" w:styleId="9304DF734A5C4128B8328C8719961DCE">
    <w:name w:val="9304DF734A5C4128B8328C8719961DCE"/>
    <w:rsid w:val="00E656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8A19D-F042-4D7F-8125-E1ED21C48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(color)(2)</Template>
  <TotalTime>8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esha shome</dc:creator>
  <cp:keywords/>
  <cp:lastModifiedBy>Shome, Ratul</cp:lastModifiedBy>
  <cp:revision>5</cp:revision>
  <dcterms:created xsi:type="dcterms:W3CDTF">2017-11-21T17:46:00Z</dcterms:created>
  <dcterms:modified xsi:type="dcterms:W3CDTF">2017-11-22T05:55:00Z</dcterms:modified>
  <cp:version/>
</cp:coreProperties>
</file>