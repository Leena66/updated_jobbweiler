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AC" w:rsidRPr="00481499" w:rsidRDefault="004647EC" w:rsidP="00F73FC9">
      <w:pPr>
        <w:pStyle w:val="Name"/>
        <w:tabs>
          <w:tab w:val="right" w:pos="10656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KESHAV SINGH</w:t>
      </w:r>
      <w:r w:rsidR="00433432">
        <w:rPr>
          <w:rFonts w:ascii="Times New Roman" w:hAnsi="Times New Roman" w:cs="Times New Roman"/>
        </w:rPr>
        <w:tab/>
      </w:r>
    </w:p>
    <w:tbl>
      <w:tblPr>
        <w:tblStyle w:val="ResumeTable"/>
        <w:tblW w:w="4987" w:type="pct"/>
        <w:tblLook w:val="04A0"/>
      </w:tblPr>
      <w:tblGrid>
        <w:gridCol w:w="2067"/>
        <w:gridCol w:w="21"/>
        <w:gridCol w:w="8684"/>
      </w:tblGrid>
      <w:tr w:rsidR="00C972AC" w:rsidRPr="00481499" w:rsidTr="00A370CD">
        <w:trPr>
          <w:trHeight w:val="764"/>
        </w:trPr>
        <w:tc>
          <w:tcPr>
            <w:tcW w:w="1975" w:type="dxa"/>
          </w:tcPr>
          <w:p w:rsidR="00C972AC" w:rsidRPr="00481499" w:rsidRDefault="009F49EB" w:rsidP="007556FB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499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  <w:tc>
          <w:tcPr>
            <w:tcW w:w="21" w:type="dxa"/>
          </w:tcPr>
          <w:p w:rsidR="00C972AC" w:rsidRPr="00481499" w:rsidRDefault="00C972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6" w:type="dxa"/>
          </w:tcPr>
          <w:p w:rsidR="00C972AC" w:rsidRDefault="000C3429" w:rsidP="000C34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grab all opportunities that help in my holistic development.</w:t>
            </w:r>
          </w:p>
          <w:p w:rsidR="000C3429" w:rsidRDefault="000C3429" w:rsidP="000C34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reflect upon my past achievements and inspire myself to improve in all fields of productivity.</w:t>
            </w:r>
          </w:p>
          <w:p w:rsidR="004647EC" w:rsidRPr="000C3429" w:rsidRDefault="003E492B" w:rsidP="000C34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 practical and rational in all my approach</w:t>
            </w:r>
          </w:p>
        </w:tc>
      </w:tr>
      <w:tr w:rsidR="00481499" w:rsidRPr="00481499" w:rsidTr="00A370CD">
        <w:trPr>
          <w:trHeight w:val="2337"/>
        </w:trPr>
        <w:tc>
          <w:tcPr>
            <w:tcW w:w="1975" w:type="dxa"/>
          </w:tcPr>
          <w:p w:rsidR="00481499" w:rsidRPr="00481499" w:rsidRDefault="00481499" w:rsidP="00520D6A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499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21" w:type="dxa"/>
          </w:tcPr>
          <w:p w:rsidR="00481499" w:rsidRPr="00481499" w:rsidRDefault="00481499" w:rsidP="00520D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6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B357E9FD35CC4799AF1985C29FFEC792"/>
                  </w:placeholder>
                </w:sdtPr>
                <w:sdtContent>
                  <w:p w:rsidR="00481499" w:rsidRPr="00481499" w:rsidRDefault="000C3429" w:rsidP="00520D6A">
                    <w:pPr>
                      <w:pStyle w:val="Heading2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BBA</w:t>
                    </w:r>
                    <w:r w:rsidR="00464590">
                      <w:rPr>
                        <w:rFonts w:ascii="Times New Roman" w:hAnsi="Times New Roman" w:cs="Times New Roman"/>
                      </w:rPr>
                      <w:t xml:space="preserve"> FINANCE AND INTERNATIONAL BUSINESS</w:t>
                    </w:r>
                    <w:r w:rsidR="00481499" w:rsidRPr="00481499">
                      <w:rPr>
                        <w:rFonts w:ascii="Times New Roman" w:hAnsi="Times New Roman" w:cs="Times New Roman"/>
                      </w:rPr>
                      <w:t xml:space="preserve">, Christ University, Bengaluru                              </w:t>
                    </w:r>
                    <w:r w:rsidR="004647EC">
                      <w:rPr>
                        <w:rFonts w:ascii="Times New Roman" w:hAnsi="Times New Roman" w:cs="Times New Roman"/>
                      </w:rPr>
                      <w:t>2018</w:t>
                    </w:r>
                  </w:p>
                  <w:p w:rsidR="00481499" w:rsidRPr="00481499" w:rsidRDefault="00481499" w:rsidP="00520D6A">
                    <w:pPr>
                      <w:rPr>
                        <w:rFonts w:ascii="Times New Roman" w:hAnsi="Times New Roman" w:cs="Times New Roman"/>
                      </w:rPr>
                    </w:pPr>
                    <w:r w:rsidRPr="00481499">
                      <w:rPr>
                        <w:rFonts w:ascii="Times New Roman" w:hAnsi="Times New Roman" w:cs="Times New Roman"/>
                      </w:rPr>
                      <w:t>Obtained</w:t>
                    </w:r>
                    <w:r w:rsidR="0033192A">
                      <w:rPr>
                        <w:rFonts w:ascii="Times New Roman" w:hAnsi="Times New Roman" w:cs="Times New Roman"/>
                      </w:rPr>
                      <w:t xml:space="preserve"> an aggregate of 63</w:t>
                    </w:r>
                    <w:r w:rsidRPr="00481499">
                      <w:rPr>
                        <w:rFonts w:ascii="Times New Roman" w:hAnsi="Times New Roman" w:cs="Times New Roman"/>
                      </w:rPr>
                      <w:t xml:space="preserve">% </w:t>
                    </w:r>
                    <w:r w:rsidR="00A5149E">
                      <w:rPr>
                        <w:rFonts w:ascii="Times New Roman" w:hAnsi="Times New Roman" w:cs="Times New Roman"/>
                      </w:rPr>
                      <w:t>in first 5 semesters.</w:t>
                    </w:r>
                  </w:p>
                </w:sdtContent>
                <w:bookmarkStart w:id="0" w:name="_GoBack" w:displacedByCustomXml="next"/>
                <w:bookmarkEnd w:id="0" w:displacedByCustomXml="next"/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</w:rPr>
                  <w:id w:val="-2023390931"/>
                  <w:placeholder>
                    <w:docPart w:val="B357E9FD35CC4799AF1985C29FFEC792"/>
                  </w:placeholder>
                </w:sdtPr>
                <w:sdtContent>
                  <w:p w:rsidR="00481499" w:rsidRPr="00481499" w:rsidRDefault="004647EC" w:rsidP="00520D6A">
                    <w:pPr>
                      <w:pStyle w:val="Heading2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Class 12 (Comm.), BAL BHARTI PUBLIC SCHOOL NOIDA</w:t>
                    </w:r>
                    <w:r w:rsidR="00FF4226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2015</w:t>
                    </w:r>
                  </w:p>
                  <w:p w:rsidR="00481499" w:rsidRPr="00481499" w:rsidRDefault="004647EC" w:rsidP="00520D6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Attained 87</w:t>
                    </w:r>
                    <w:r w:rsidR="00481499" w:rsidRPr="00481499">
                      <w:rPr>
                        <w:rFonts w:ascii="Times New Roman" w:hAnsi="Times New Roman" w:cs="Times New Roman"/>
                      </w:rPr>
                      <w:t>% in CBSE Class 12</w:t>
                    </w:r>
                    <w:r w:rsidR="00481499" w:rsidRPr="00481499">
                      <w:rPr>
                        <w:rFonts w:ascii="Times New Roman" w:hAnsi="Times New Roman" w:cs="Times New Roman"/>
                        <w:vertAlign w:val="superscript"/>
                      </w:rPr>
                      <w:t>th</w:t>
                    </w:r>
                    <w:r w:rsidR="00481499" w:rsidRPr="00481499">
                      <w:rPr>
                        <w:rFonts w:ascii="Times New Roman" w:hAnsi="Times New Roman" w:cs="Times New Roman"/>
                      </w:rPr>
                      <w:t xml:space="preserve"> Board Exam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</w:rPr>
                  <w:id w:val="-1097098853"/>
                </w:sdtPr>
                <w:sdtContent>
                  <w:p w:rsidR="00481499" w:rsidRPr="00481499" w:rsidRDefault="00481499" w:rsidP="00520D6A">
                    <w:pPr>
                      <w:pStyle w:val="Heading2"/>
                      <w:rPr>
                        <w:rFonts w:ascii="Times New Roman" w:hAnsi="Times New Roman" w:cs="Times New Roman"/>
                      </w:rPr>
                    </w:pPr>
                    <w:r w:rsidRPr="00481499">
                      <w:rPr>
                        <w:rFonts w:ascii="Times New Roman" w:hAnsi="Times New Roman" w:cs="Times New Roman"/>
                      </w:rPr>
                      <w:t>Class 10,</w:t>
                    </w:r>
                    <w:r w:rsidR="004647EC">
                      <w:rPr>
                        <w:rFonts w:ascii="Times New Roman" w:hAnsi="Times New Roman" w:cs="Times New Roman"/>
                      </w:rPr>
                      <w:t xml:space="preserve"> BAL BHARATI PUBLIC SCHOOL NOIDA      2013</w:t>
                    </w:r>
                  </w:p>
                  <w:p w:rsidR="00481499" w:rsidRPr="00481499" w:rsidRDefault="0033192A" w:rsidP="0033192A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 xml:space="preserve">Attained 8.8 </w:t>
                    </w:r>
                    <w:r w:rsidR="00481499" w:rsidRPr="00481499">
                      <w:rPr>
                        <w:rFonts w:ascii="Times New Roman" w:hAnsi="Times New Roman" w:cs="Times New Roman"/>
                      </w:rPr>
                      <w:t>C.G.P.A. in CBSE Class 10</w:t>
                    </w:r>
                    <w:r w:rsidR="00481499" w:rsidRPr="00481499">
                      <w:rPr>
                        <w:rFonts w:ascii="Times New Roman" w:hAnsi="Times New Roman" w:cs="Times New Roman"/>
                        <w:vertAlign w:val="superscript"/>
                      </w:rPr>
                      <w:t>th</w:t>
                    </w:r>
                    <w:r w:rsidR="00481499" w:rsidRPr="00481499">
                      <w:rPr>
                        <w:rFonts w:ascii="Times New Roman" w:hAnsi="Times New Roman" w:cs="Times New Roman"/>
                      </w:rPr>
                      <w:t xml:space="preserve"> Board Exam</w:t>
                    </w:r>
                  </w:p>
                </w:sdtContent>
              </w:sdt>
            </w:sdtContent>
          </w:sdt>
        </w:tc>
      </w:tr>
      <w:tr w:rsidR="00C972AC" w:rsidRPr="00481499" w:rsidTr="00A370CD">
        <w:trPr>
          <w:trHeight w:val="1617"/>
        </w:trPr>
        <w:tc>
          <w:tcPr>
            <w:tcW w:w="1975" w:type="dxa"/>
          </w:tcPr>
          <w:p w:rsidR="00C972AC" w:rsidRPr="00481499" w:rsidRDefault="00481499" w:rsidP="007556FB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499">
              <w:rPr>
                <w:rFonts w:ascii="Times New Roman" w:hAnsi="Times New Roman" w:cs="Times New Roman"/>
                <w:b/>
                <w:sz w:val="20"/>
                <w:szCs w:val="20"/>
              </w:rPr>
              <w:t>Academic Projects</w:t>
            </w:r>
          </w:p>
        </w:tc>
        <w:tc>
          <w:tcPr>
            <w:tcW w:w="21" w:type="dxa"/>
          </w:tcPr>
          <w:p w:rsidR="00C972AC" w:rsidRPr="00481499" w:rsidRDefault="00C972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6" w:type="dxa"/>
          </w:tcPr>
          <w:sdt>
            <w:sdtPr>
              <w:rPr>
                <w:rFonts w:ascii="Times New Roman" w:hAnsi="Times New Roman" w:cs="Times New Roman"/>
              </w:rPr>
              <w:id w:val="-1116827610"/>
            </w:sdtPr>
            <w:sdtEndPr>
              <w:rPr>
                <w:rFonts w:asciiTheme="minorHAnsi" w:hAnsiTheme="minorHAnsi" w:cstheme="minorBidi"/>
              </w:rPr>
            </w:sdtEndPr>
            <w:sdtContent>
              <w:sdt>
                <w:sdtPr>
                  <w:rPr>
                    <w:rFonts w:ascii="Times New Roman" w:hAnsi="Times New Roman" w:cs="Times New Roman"/>
                  </w:rPr>
                  <w:id w:val="-2006429974"/>
                </w:sdtPr>
                <w:sdtEndPr>
                  <w:rPr>
                    <w:rFonts w:asciiTheme="minorHAnsi" w:hAnsiTheme="minorHAnsi" w:cstheme="minorBidi"/>
                  </w:rPr>
                </w:sdtEndPr>
                <w:sdtContent>
                  <w:p w:rsidR="00481499" w:rsidRPr="00481499" w:rsidRDefault="00AC77EA" w:rsidP="00481499">
                    <w:pPr>
                      <w:spacing w:after="0"/>
                      <w:rPr>
                        <w:rFonts w:ascii="Times New Roman" w:hAnsi="Times New Roman" w:cs="Times New Roman"/>
                        <w:sz w:val="22"/>
                      </w:rPr>
                    </w:pPr>
                    <w:r w:rsidRPr="00481499">
                      <w:rPr>
                        <w:rFonts w:ascii="Times New Roman" w:hAnsi="Times New Roman" w:cs="Times New Roman"/>
                        <w:b/>
                        <w:bCs/>
                        <w:sz w:val="22"/>
                      </w:rPr>
                      <w:t xml:space="preserve">SOCIAL RESPONSIBILITY PROJECT         </w:t>
                    </w:r>
                    <w:r w:rsidR="003E492B">
                      <w:rPr>
                        <w:rFonts w:ascii="Times New Roman" w:hAnsi="Times New Roman" w:cs="Times New Roman"/>
                        <w:b/>
                        <w:sz w:val="22"/>
                      </w:rPr>
                      <w:t>NOVEMBER 2015</w:t>
                    </w:r>
                  </w:p>
                  <w:p w:rsidR="00481499" w:rsidRPr="00481499" w:rsidRDefault="00481499" w:rsidP="0048149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" w:lineRule="exact"/>
                      <w:rPr>
                        <w:rFonts w:ascii="Times New Roman" w:hAnsi="Times New Roman" w:cs="Times New Roman"/>
                      </w:rPr>
                    </w:pPr>
                  </w:p>
                  <w:p w:rsidR="00481499" w:rsidRPr="00433432" w:rsidRDefault="00481499" w:rsidP="0048149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120"/>
                      <w:rPr>
                        <w:rFonts w:ascii="Times New Roman" w:hAnsi="Times New Roman" w:cs="Times New Roman"/>
                      </w:rPr>
                    </w:pPr>
                    <w:r w:rsidRPr="00433432">
                      <w:rPr>
                        <w:rFonts w:ascii="Times New Roman" w:hAnsi="Times New Roman" w:cs="Times New Roman"/>
                        <w:iCs/>
                      </w:rPr>
                      <w:t>G</w:t>
                    </w:r>
                    <w:r w:rsidRPr="00433432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uide </w:t>
                    </w:r>
                    <w:r w:rsidRPr="00433432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–</w:t>
                    </w:r>
                    <w:r w:rsidR="004647EC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Prof. </w:t>
                    </w:r>
                    <w:r w:rsidRPr="00433432">
                      <w:rPr>
                        <w:rFonts w:ascii="Times New Roman" w:hAnsi="Times New Roman" w:cs="Times New Roman"/>
                        <w:i/>
                        <w:iCs/>
                      </w:rPr>
                      <w:t>, Dept. of Management Studies, Christ University</w:t>
                    </w:r>
                  </w:p>
                  <w:p w:rsidR="00481499" w:rsidRPr="00433432" w:rsidRDefault="00481499" w:rsidP="0048149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" w:lineRule="exact"/>
                      <w:rPr>
                        <w:rFonts w:ascii="Times New Roman" w:hAnsi="Times New Roman" w:cs="Times New Roman"/>
                      </w:rPr>
                    </w:pPr>
                  </w:p>
                  <w:p w:rsidR="00481499" w:rsidRPr="00433432" w:rsidRDefault="00481499" w:rsidP="00775439">
                    <w:pPr>
                      <w:pStyle w:val="ListParagraph"/>
                      <w:widowControl w:val="0"/>
                      <w:numPr>
                        <w:ilvl w:val="0"/>
                        <w:numId w:val="5"/>
                      </w:numPr>
                      <w:overflowPunct w:val="0"/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33432">
                      <w:rPr>
                        <w:rFonts w:ascii="Times New Roman" w:hAnsi="Times New Roman" w:cs="Times New Roman"/>
                      </w:rPr>
                      <w:t xml:space="preserve">NGO visited: </w:t>
                    </w:r>
                    <w:r w:rsidR="00A370CD">
                      <w:rPr>
                        <w:rFonts w:ascii="Times New Roman" w:hAnsi="Times New Roman" w:cs="Times New Roman"/>
                      </w:rPr>
                      <w:t xml:space="preserve">Samarthanam Trust </w:t>
                    </w:r>
                    <w:r w:rsidRPr="00433432">
                      <w:rPr>
                        <w:rFonts w:ascii="Times New Roman" w:hAnsi="Times New Roman" w:cs="Times New Roman"/>
                      </w:rPr>
                      <w:t>and Social Welfare Society, Bengaluru</w:t>
                    </w:r>
                  </w:p>
                  <w:p w:rsidR="00481499" w:rsidRPr="00433432" w:rsidRDefault="00481499" w:rsidP="00775439">
                    <w:pPr>
                      <w:pStyle w:val="ListParagraph"/>
                      <w:widowControl w:val="0"/>
                      <w:numPr>
                        <w:ilvl w:val="0"/>
                        <w:numId w:val="5"/>
                      </w:numPr>
                      <w:overflowPunct w:val="0"/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433432">
                      <w:rPr>
                        <w:rFonts w:ascii="Times New Roman" w:hAnsi="Times New Roman" w:cs="Times New Roman"/>
                      </w:rPr>
                      <w:t>Volunteered for 25 h</w:t>
                    </w:r>
                    <w:r w:rsidR="003E492B">
                      <w:rPr>
                        <w:rFonts w:ascii="Times New Roman" w:hAnsi="Times New Roman" w:cs="Times New Roman"/>
                      </w:rPr>
                      <w:t>ours</w:t>
                    </w:r>
                    <w:r w:rsidRPr="00433432">
                      <w:rPr>
                        <w:rFonts w:ascii="Times New Roman" w:hAnsi="Times New Roman" w:cs="Times New Roman"/>
                      </w:rPr>
                      <w:t xml:space="preserve"> for the Child Labour Pr</w:t>
                    </w:r>
                    <w:r w:rsidR="00103B99">
                      <w:rPr>
                        <w:rFonts w:ascii="Times New Roman" w:hAnsi="Times New Roman" w:cs="Times New Roman"/>
                      </w:rPr>
                      <w:t>ogramme (CLP) initiative by Samarthanam</w:t>
                    </w:r>
                    <w:r w:rsidRPr="00433432">
                      <w:rPr>
                        <w:rFonts w:ascii="Times New Roman" w:hAnsi="Times New Roman" w:cs="Times New Roman"/>
                      </w:rPr>
                      <w:t xml:space="preserve"> India.</w:t>
                    </w:r>
                  </w:p>
                  <w:p w:rsidR="00481499" w:rsidRPr="00481499" w:rsidRDefault="00AC77EA" w:rsidP="00481499">
                    <w:pPr>
                      <w:spacing w:after="0"/>
                      <w:rPr>
                        <w:rFonts w:ascii="Times New Roman" w:hAnsi="Times New Roman" w:cs="Times New Roman"/>
                        <w:sz w:val="22"/>
                      </w:rPr>
                    </w:pPr>
                    <w:r w:rsidRPr="00481499">
                      <w:rPr>
                        <w:rFonts w:ascii="Times New Roman" w:hAnsi="Times New Roman" w:cs="Times New Roman"/>
                        <w:b/>
                        <w:bCs/>
                        <w:sz w:val="22"/>
                      </w:rPr>
                      <w:t xml:space="preserve">INDUSTRIAL REVIEW PROJECT                                         </w:t>
                    </w:r>
                    <w:r w:rsidRPr="00481499">
                      <w:rPr>
                        <w:rFonts w:ascii="Times New Roman" w:hAnsi="Times New Roman" w:cs="Times New Roman"/>
                        <w:b/>
                        <w:bCs/>
                        <w:sz w:val="22"/>
                      </w:rPr>
                      <w:tab/>
                    </w:r>
                    <w:r w:rsidRPr="00481499">
                      <w:rPr>
                        <w:rFonts w:ascii="Times New Roman" w:hAnsi="Times New Roman" w:cs="Times New Roman"/>
                        <w:b/>
                        <w:bCs/>
                        <w:sz w:val="22"/>
                      </w:rPr>
                      <w:tab/>
                    </w:r>
                    <w:r w:rsidR="004647EC">
                      <w:rPr>
                        <w:rFonts w:ascii="Times New Roman" w:hAnsi="Times New Roman" w:cs="Times New Roman"/>
                        <w:b/>
                        <w:sz w:val="22"/>
                      </w:rPr>
                      <w:t>JANUARY2016</w:t>
                    </w:r>
                  </w:p>
                  <w:p w:rsidR="00481499" w:rsidRPr="00481499" w:rsidRDefault="00481499" w:rsidP="0048149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" w:lineRule="exact"/>
                      <w:rPr>
                        <w:rFonts w:ascii="Times New Roman" w:hAnsi="Times New Roman" w:cs="Times New Roman"/>
                      </w:rPr>
                    </w:pPr>
                  </w:p>
                  <w:p w:rsidR="00481499" w:rsidRPr="00481499" w:rsidRDefault="00481499" w:rsidP="00A5149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48149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Guide </w:t>
                    </w:r>
                    <w:r w:rsidRPr="00481499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–</w:t>
                    </w:r>
                    <w:r w:rsidR="004647EC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Dr. JOHN PAULRAJ</w:t>
                    </w:r>
                    <w:r w:rsidRPr="00481499">
                      <w:rPr>
                        <w:rFonts w:ascii="Times New Roman" w:hAnsi="Times New Roman" w:cs="Times New Roman"/>
                        <w:i/>
                        <w:iCs/>
                      </w:rPr>
                      <w:t>, Dept. of Management Studies, Christ University</w:t>
                    </w:r>
                  </w:p>
                  <w:p w:rsidR="00481499" w:rsidRPr="00481499" w:rsidRDefault="00481499" w:rsidP="0048149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" w:lineRule="exact"/>
                      <w:rPr>
                        <w:rFonts w:ascii="Times New Roman" w:hAnsi="Times New Roman" w:cs="Times New Roman"/>
                      </w:rPr>
                    </w:pPr>
                  </w:p>
                  <w:p w:rsidR="00481499" w:rsidRPr="00775439" w:rsidRDefault="00481499" w:rsidP="00775439">
                    <w:pPr>
                      <w:pStyle w:val="ListParagraph"/>
                      <w:widowControl w:val="0"/>
                      <w:numPr>
                        <w:ilvl w:val="0"/>
                        <w:numId w:val="7"/>
                      </w:numPr>
                      <w:overflowPunct w:val="0"/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75439">
                      <w:rPr>
                        <w:rFonts w:ascii="Times New Roman" w:hAnsi="Times New Roman" w:cs="Times New Roman"/>
                      </w:rPr>
                      <w:t xml:space="preserve">Industry: </w:t>
                    </w:r>
                    <w:r w:rsidR="00A370CD">
                      <w:rPr>
                        <w:rFonts w:ascii="Times New Roman" w:hAnsi="Times New Roman" w:cs="Times New Roman"/>
                        <w:b/>
                      </w:rPr>
                      <w:t xml:space="preserve">General Insurance </w:t>
                    </w:r>
                    <w:r w:rsidRPr="00775439">
                      <w:rPr>
                        <w:rFonts w:ascii="Times New Roman" w:hAnsi="Times New Roman" w:cs="Times New Roman"/>
                        <w:b/>
                      </w:rPr>
                      <w:t xml:space="preserve">Industry </w:t>
                    </w:r>
                    <w:r w:rsidRPr="00775439">
                      <w:rPr>
                        <w:rFonts w:ascii="Times New Roman" w:hAnsi="Times New Roman" w:cs="Times New Roman"/>
                      </w:rPr>
                      <w:t xml:space="preserve">with special reference to </w:t>
                    </w:r>
                    <w:r w:rsidR="00A370CD">
                      <w:rPr>
                        <w:rFonts w:ascii="Times New Roman" w:hAnsi="Times New Roman" w:cs="Times New Roman"/>
                      </w:rPr>
                      <w:t>Bajaj Allianz, ICICI Lombard and Tata AIG</w:t>
                    </w:r>
                  </w:p>
                  <w:p w:rsidR="00C972AC" w:rsidRPr="00775439" w:rsidRDefault="00481499" w:rsidP="00775439">
                    <w:pPr>
                      <w:pStyle w:val="ListParagraph"/>
                      <w:widowControl w:val="0"/>
                      <w:numPr>
                        <w:ilvl w:val="0"/>
                        <w:numId w:val="7"/>
                      </w:numPr>
                      <w:overflowPunct w:val="0"/>
                      <w:autoSpaceDE w:val="0"/>
                      <w:autoSpaceDN w:val="0"/>
                      <w:adjustRightInd w:val="0"/>
                      <w:spacing w:before="0" w:after="0" w:line="240" w:lineRule="auto"/>
                      <w:jc w:val="both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75439">
                      <w:rPr>
                        <w:rFonts w:ascii="Times New Roman" w:hAnsi="Times New Roman" w:cs="Times New Roman"/>
                        <w:bCs/>
                      </w:rPr>
                      <w:t xml:space="preserve">Company profiles and </w:t>
                    </w:r>
                    <w:r w:rsidRPr="00775439">
                      <w:rPr>
                        <w:rFonts w:ascii="Times New Roman" w:hAnsi="Times New Roman" w:cs="Times New Roman"/>
                        <w:b/>
                        <w:bCs/>
                      </w:rPr>
                      <w:t>Comparative Analysis</w:t>
                    </w:r>
                    <w:r w:rsidRPr="00775439">
                      <w:rPr>
                        <w:rFonts w:ascii="Times New Roman" w:hAnsi="Times New Roman" w:cs="Times New Roman"/>
                        <w:bCs/>
                      </w:rPr>
                      <w:t xml:space="preserve"> of reference companies</w:t>
                    </w:r>
                  </w:p>
                </w:sdtContent>
              </w:sdt>
            </w:sdtContent>
          </w:sdt>
        </w:tc>
      </w:tr>
      <w:tr w:rsidR="002C4E54" w:rsidRPr="00481499" w:rsidTr="002C4E54">
        <w:trPr>
          <w:trHeight w:val="739"/>
        </w:trPr>
        <w:tc>
          <w:tcPr>
            <w:tcW w:w="1975" w:type="dxa"/>
          </w:tcPr>
          <w:p w:rsidR="002C4E54" w:rsidRPr="00481499" w:rsidRDefault="002C4E54" w:rsidP="002C4E54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Co-</w:t>
            </w:r>
            <w:r w:rsidRPr="00481499">
              <w:rPr>
                <w:rFonts w:ascii="Times New Roman" w:hAnsi="Times New Roman" w:cs="Times New Roman"/>
                <w:b/>
                <w:sz w:val="20"/>
                <w:szCs w:val="24"/>
              </w:rPr>
              <w:t>Curricular</w:t>
            </w:r>
          </w:p>
        </w:tc>
        <w:tc>
          <w:tcPr>
            <w:tcW w:w="21" w:type="dxa"/>
          </w:tcPr>
          <w:p w:rsidR="002C4E54" w:rsidRPr="00481499" w:rsidRDefault="002C4E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6" w:type="dxa"/>
          </w:tcPr>
          <w:p w:rsidR="002C4E54" w:rsidRDefault="00A5149E" w:rsidP="002C4E5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a 6</w:t>
            </w:r>
            <w:r w:rsidR="002C4E54">
              <w:rPr>
                <w:rFonts w:ascii="Times New Roman" w:hAnsi="Times New Roman" w:cs="Times New Roman"/>
              </w:rPr>
              <w:t xml:space="preserve"> week internship at Decathlon, Noida, Delhi</w:t>
            </w:r>
          </w:p>
          <w:p w:rsidR="002C4E54" w:rsidRPr="002C4E54" w:rsidRDefault="002C4E54" w:rsidP="002C4E54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 a 3 months internship at OLX in Bengaluru.</w:t>
            </w:r>
          </w:p>
        </w:tc>
      </w:tr>
      <w:tr w:rsidR="00481499" w:rsidRPr="00481499" w:rsidTr="00103B99">
        <w:trPr>
          <w:trHeight w:val="1440"/>
        </w:trPr>
        <w:tc>
          <w:tcPr>
            <w:tcW w:w="1975" w:type="dxa"/>
          </w:tcPr>
          <w:p w:rsidR="00481499" w:rsidRPr="00481499" w:rsidRDefault="00A370CD" w:rsidP="00481499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Extra</w:t>
            </w:r>
            <w:r w:rsidR="00481499" w:rsidRPr="00481499">
              <w:rPr>
                <w:rFonts w:ascii="Times New Roman" w:hAnsi="Times New Roman" w:cs="Times New Roman"/>
                <w:b/>
                <w:sz w:val="20"/>
                <w:szCs w:val="24"/>
              </w:rPr>
              <w:t>Curricular</w:t>
            </w:r>
          </w:p>
        </w:tc>
        <w:tc>
          <w:tcPr>
            <w:tcW w:w="21" w:type="dxa"/>
          </w:tcPr>
          <w:p w:rsidR="00481499" w:rsidRPr="00481499" w:rsidRDefault="00481499" w:rsidP="004814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76" w:type="dxa"/>
          </w:tcPr>
          <w:p w:rsidR="00481499" w:rsidRDefault="0033017D" w:rsidP="0033017D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Part</w:t>
            </w:r>
            <w:r w:rsidR="004647EC">
              <w:rPr>
                <w:rFonts w:ascii="Times New Roman" w:hAnsi="Times New Roman" w:cs="Times New Roman"/>
                <w:szCs w:val="24"/>
              </w:rPr>
              <w:t>icipant in various NATIONAL LEVEL TENNIS TOURNAMENTS</w:t>
            </w:r>
          </w:p>
          <w:p w:rsidR="0033017D" w:rsidRDefault="004647EC" w:rsidP="0033017D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WINNER OF CBSE EAST ZONE TENNIS TOURNAMENT IN 2009 AND </w:t>
            </w:r>
            <w:r w:rsidR="00FF4226">
              <w:rPr>
                <w:rFonts w:ascii="Times New Roman" w:hAnsi="Times New Roman" w:cs="Times New Roman"/>
                <w:szCs w:val="24"/>
              </w:rPr>
              <w:t xml:space="preserve">2012 and </w:t>
            </w:r>
            <w:r>
              <w:rPr>
                <w:rFonts w:ascii="Times New Roman" w:hAnsi="Times New Roman" w:cs="Times New Roman"/>
                <w:szCs w:val="24"/>
              </w:rPr>
              <w:t>2013</w:t>
            </w:r>
          </w:p>
          <w:p w:rsidR="0033017D" w:rsidRDefault="004647EC" w:rsidP="00103B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SERVED AS THE SPORTS CAPTAIN OF BAL BHARTI PUBLIC SCHOOL NOIDA FOR 2014</w:t>
            </w:r>
            <w:r w:rsidR="003E492B">
              <w:rPr>
                <w:rFonts w:ascii="Times New Roman" w:hAnsi="Times New Roman" w:cs="Times New Roman"/>
                <w:szCs w:val="24"/>
              </w:rPr>
              <w:t xml:space="preserve"> and was an active member of the INTERACT CLUB.</w:t>
            </w:r>
          </w:p>
          <w:p w:rsidR="003E492B" w:rsidRPr="00103B99" w:rsidRDefault="003E492B" w:rsidP="00103B99">
            <w:pPr>
              <w:pStyle w:val="ResumeText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Actively participated in various school level STREET PLAYS.</w:t>
            </w:r>
          </w:p>
        </w:tc>
      </w:tr>
      <w:tr w:rsidR="00775439" w:rsidRPr="00284809" w:rsidTr="00A370CD">
        <w:trPr>
          <w:trHeight w:val="1831"/>
        </w:trPr>
        <w:tc>
          <w:tcPr>
            <w:tcW w:w="1975" w:type="dxa"/>
          </w:tcPr>
          <w:p w:rsidR="00775439" w:rsidRPr="00775439" w:rsidRDefault="00775439" w:rsidP="00520D6A">
            <w:pPr>
              <w:pStyle w:val="Heading1"/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75439">
              <w:rPr>
                <w:rFonts w:ascii="Times New Roman" w:hAnsi="Times New Roman" w:cs="Times New Roman"/>
                <w:b/>
                <w:sz w:val="20"/>
                <w:szCs w:val="24"/>
              </w:rPr>
              <w:t>Skills</w:t>
            </w:r>
          </w:p>
        </w:tc>
        <w:tc>
          <w:tcPr>
            <w:tcW w:w="21" w:type="dxa"/>
          </w:tcPr>
          <w:p w:rsidR="00775439" w:rsidRPr="00775439" w:rsidRDefault="00775439" w:rsidP="00520D6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776" w:type="dxa"/>
          </w:tcPr>
          <w:sdt>
            <w:sdtPr>
              <w:rPr>
                <w:rFonts w:ascii="Times New Roman" w:hAnsi="Times New Roman" w:cs="Times New Roman"/>
                <w:szCs w:val="24"/>
              </w:rPr>
              <w:id w:val="277770939"/>
            </w:sdtPr>
            <w:sdtContent>
              <w:sdt>
                <w:sdtPr>
                  <w:rPr>
                    <w:rFonts w:ascii="Times New Roman" w:hAnsi="Times New Roman" w:cs="Times New Roman"/>
                    <w:szCs w:val="24"/>
                  </w:rPr>
                  <w:id w:val="-956641317"/>
                </w:sdtPr>
                <w:sdtContent>
                  <w:p w:rsidR="00775439" w:rsidRPr="00775439" w:rsidRDefault="00103B99" w:rsidP="00775439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</w:rPr>
                      <w:t>Amateur</w:t>
                    </w:r>
                    <w:r w:rsidR="00775439" w:rsidRPr="00775439">
                      <w:rPr>
                        <w:rFonts w:ascii="Times New Roman" w:hAnsi="Times New Roman" w:cs="Times New Roman"/>
                        <w:szCs w:val="24"/>
                      </w:rPr>
                      <w:t xml:space="preserve"> in</w:t>
                    </w:r>
                    <w:r w:rsidR="00FF4226">
                      <w:rPr>
                        <w:rFonts w:ascii="Times New Roman" w:hAnsi="Times New Roman" w:cs="Times New Roman"/>
                        <w:szCs w:val="24"/>
                      </w:rPr>
                      <w:t xml:space="preserve"> </w:t>
                    </w:r>
                    <w:r w:rsidR="003E492B">
                      <w:rPr>
                        <w:rFonts w:ascii="Times New Roman" w:hAnsi="Times New Roman" w:cs="Times New Roman"/>
                        <w:szCs w:val="24"/>
                      </w:rPr>
                      <w:t>Cricket and Football.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Cs w:val="24"/>
                  </w:rPr>
                  <w:id w:val="664589972"/>
                </w:sdtPr>
                <w:sdtContent>
                  <w:p w:rsidR="003E492B" w:rsidRDefault="00775439" w:rsidP="003E492B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Cs w:val="24"/>
                      </w:rPr>
                    </w:pPr>
                    <w:r w:rsidRPr="00775439">
                      <w:rPr>
                        <w:rFonts w:ascii="Times New Roman" w:hAnsi="Times New Roman" w:cs="Times New Roman"/>
                        <w:szCs w:val="24"/>
                      </w:rPr>
                      <w:t>Considerable expertise in operating Microsoft Office pac</w:t>
                    </w:r>
                    <w:r w:rsidR="00103B99">
                      <w:rPr>
                        <w:rFonts w:ascii="Times New Roman" w:hAnsi="Times New Roman" w:cs="Times New Roman"/>
                        <w:szCs w:val="24"/>
                      </w:rPr>
                      <w:t xml:space="preserve">kage components like Word, </w:t>
                    </w:r>
                    <w:r w:rsidR="003E492B" w:rsidRPr="00775439">
                      <w:rPr>
                        <w:rFonts w:ascii="Times New Roman" w:hAnsi="Times New Roman" w:cs="Times New Roman"/>
                        <w:szCs w:val="24"/>
                      </w:rPr>
                      <w:t>Power</w:t>
                    </w:r>
                    <w:r w:rsidR="003E492B">
                      <w:rPr>
                        <w:rFonts w:ascii="Times New Roman" w:hAnsi="Times New Roman" w:cs="Times New Roman"/>
                        <w:szCs w:val="24"/>
                      </w:rPr>
                      <w:t>P</w:t>
                    </w:r>
                    <w:r w:rsidR="003E492B" w:rsidRPr="00775439">
                      <w:rPr>
                        <w:rFonts w:ascii="Times New Roman" w:hAnsi="Times New Roman" w:cs="Times New Roman"/>
                        <w:szCs w:val="24"/>
                      </w:rPr>
                      <w:t>oint</w:t>
                    </w:r>
                    <w:r w:rsidRPr="00775439">
                      <w:rPr>
                        <w:rFonts w:ascii="Times New Roman" w:hAnsi="Times New Roman" w:cs="Times New Roman"/>
                        <w:szCs w:val="24"/>
                      </w:rPr>
                      <w:t>, etc.</w:t>
                    </w:r>
                  </w:p>
                  <w:p w:rsidR="00775439" w:rsidRPr="003E492B" w:rsidRDefault="003E492B" w:rsidP="003E492B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Cs w:val="24"/>
                      </w:rPr>
                      <w:t xml:space="preserve">Leadership </w:t>
                    </w:r>
                    <w:r w:rsidR="00035C5B">
                      <w:rPr>
                        <w:rFonts w:ascii="Times New Roman" w:hAnsi="Times New Roman" w:cs="Times New Roman"/>
                        <w:szCs w:val="24"/>
                      </w:rPr>
                      <w:t>and problem solving</w:t>
                    </w:r>
                  </w:p>
                </w:sdtContent>
              </w:sdt>
            </w:sdtContent>
          </w:sdt>
        </w:tc>
      </w:tr>
    </w:tbl>
    <w:p w:rsidR="00C972AC" w:rsidRPr="00481499" w:rsidRDefault="00C972AC" w:rsidP="007556FB">
      <w:pPr>
        <w:tabs>
          <w:tab w:val="left" w:pos="9135"/>
        </w:tabs>
        <w:rPr>
          <w:rFonts w:ascii="Times New Roman" w:hAnsi="Times New Roman" w:cs="Times New Roman"/>
        </w:rPr>
      </w:pPr>
    </w:p>
    <w:sectPr w:rsidR="00C972AC" w:rsidRPr="00481499" w:rsidSect="00775439"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7AF" w:rsidRDefault="008A57AF">
      <w:pPr>
        <w:spacing w:before="0" w:after="0" w:line="240" w:lineRule="auto"/>
      </w:pPr>
      <w:r>
        <w:separator/>
      </w:r>
    </w:p>
  </w:endnote>
  <w:endnote w:type="continuationSeparator" w:id="1">
    <w:p w:rsidR="008A57AF" w:rsidRDefault="008A57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C972AC">
      <w:tc>
        <w:tcPr>
          <w:tcW w:w="5148" w:type="dxa"/>
        </w:tcPr>
        <w:p w:rsidR="00C972AC" w:rsidRDefault="009F49EB">
          <w:pPr>
            <w:pStyle w:val="Footer"/>
          </w:pPr>
          <w:r>
            <w:t xml:space="preserve">Page | </w:t>
          </w:r>
          <w:r w:rsidR="00152C31">
            <w:fldChar w:fldCharType="begin"/>
          </w:r>
          <w:r>
            <w:instrText xml:space="preserve"> PAGE   \* MERGEFORMAT </w:instrText>
          </w:r>
          <w:r w:rsidR="00152C31">
            <w:fldChar w:fldCharType="separate"/>
          </w:r>
          <w:r w:rsidR="00FF4226">
            <w:rPr>
              <w:noProof/>
            </w:rPr>
            <w:t>2</w:t>
          </w:r>
          <w:r w:rsidR="00152C31">
            <w:fldChar w:fldCharType="end"/>
          </w:r>
        </w:p>
      </w:tc>
      <w:sdt>
        <w:sdtPr>
          <w:alias w:val="Your Name"/>
          <w:tag w:val=""/>
          <w:id w:val="-1204857714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C972AC" w:rsidRDefault="00FF4226">
              <w:pPr>
                <w:pStyle w:val="Footer"/>
                <w:jc w:val="right"/>
              </w:pPr>
              <w:r>
                <w:t>Abhishek jain</w:t>
              </w:r>
            </w:p>
          </w:tc>
        </w:sdtContent>
      </w:sdt>
    </w:tr>
  </w:tbl>
  <w:p w:rsidR="00C972AC" w:rsidRDefault="00C972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7AF" w:rsidRDefault="008A57AF">
      <w:pPr>
        <w:spacing w:before="0" w:after="0" w:line="240" w:lineRule="auto"/>
      </w:pPr>
      <w:r>
        <w:separator/>
      </w:r>
    </w:p>
  </w:footnote>
  <w:footnote w:type="continuationSeparator" w:id="1">
    <w:p w:rsidR="008A57AF" w:rsidRDefault="008A57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439" w:rsidRPr="00481499" w:rsidRDefault="00035C5B" w:rsidP="00775439">
    <w:pPr>
      <w:pStyle w:val="ContactInf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Keshavsingh2001</w:t>
    </w:r>
    <w:r w:rsidR="00775439" w:rsidRPr="00481499">
      <w:rPr>
        <w:rFonts w:ascii="Times New Roman" w:hAnsi="Times New Roman" w:cs="Times New Roman"/>
      </w:rPr>
      <w:t>@gmail.com</w:t>
    </w:r>
  </w:p>
  <w:p w:rsidR="00775439" w:rsidRPr="00775439" w:rsidRDefault="00035C5B" w:rsidP="00775439">
    <w:pPr>
      <w:pStyle w:val="ContactInfo"/>
      <w:rPr>
        <w:rFonts w:ascii="Times New Roman" w:hAnsi="Times New Roman" w:cs="Times New Roman"/>
      </w:rPr>
    </w:pPr>
    <w:r>
      <w:rPr>
        <w:rStyle w:val="Emphasis"/>
        <w:rFonts w:ascii="Times New Roman" w:hAnsi="Times New Roman" w:cs="Times New Roman"/>
        <w:color w:val="595959" w:themeColor="text1" w:themeTint="A6"/>
      </w:rPr>
      <w:t>Ph No. - 9902618757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6784"/>
    <w:multiLevelType w:val="hybridMultilevel"/>
    <w:tmpl w:val="57D01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0318C"/>
    <w:multiLevelType w:val="hybridMultilevel"/>
    <w:tmpl w:val="058C1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61BA9"/>
    <w:multiLevelType w:val="hybridMultilevel"/>
    <w:tmpl w:val="96722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D6C3D"/>
    <w:multiLevelType w:val="hybridMultilevel"/>
    <w:tmpl w:val="43884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82FDF"/>
    <w:multiLevelType w:val="hybridMultilevel"/>
    <w:tmpl w:val="89EC9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14B4E"/>
    <w:multiLevelType w:val="hybridMultilevel"/>
    <w:tmpl w:val="7AD82A0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4D656316"/>
    <w:multiLevelType w:val="hybridMultilevel"/>
    <w:tmpl w:val="26E0C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15F25"/>
    <w:multiLevelType w:val="hybridMultilevel"/>
    <w:tmpl w:val="19CE638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9F52D52"/>
    <w:multiLevelType w:val="hybridMultilevel"/>
    <w:tmpl w:val="C74C4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attachedTemplate r:id="rId1"/>
  <w:documentProtection w:edit="readOnly" w:formatting="1" w:enforcement="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0367"/>
    <w:rsid w:val="00035C5B"/>
    <w:rsid w:val="000C3429"/>
    <w:rsid w:val="000C6274"/>
    <w:rsid w:val="00103B99"/>
    <w:rsid w:val="00152C31"/>
    <w:rsid w:val="001A5A44"/>
    <w:rsid w:val="002C4E54"/>
    <w:rsid w:val="0033017D"/>
    <w:rsid w:val="0033192A"/>
    <w:rsid w:val="00356CD7"/>
    <w:rsid w:val="0036100F"/>
    <w:rsid w:val="003E492B"/>
    <w:rsid w:val="003F0367"/>
    <w:rsid w:val="00433432"/>
    <w:rsid w:val="00464590"/>
    <w:rsid w:val="004647EC"/>
    <w:rsid w:val="00481499"/>
    <w:rsid w:val="0048760F"/>
    <w:rsid w:val="00595911"/>
    <w:rsid w:val="0061162D"/>
    <w:rsid w:val="0070021E"/>
    <w:rsid w:val="007556FB"/>
    <w:rsid w:val="00775439"/>
    <w:rsid w:val="007D10B4"/>
    <w:rsid w:val="0080768B"/>
    <w:rsid w:val="00820273"/>
    <w:rsid w:val="008A57AF"/>
    <w:rsid w:val="008F5903"/>
    <w:rsid w:val="00962028"/>
    <w:rsid w:val="00976872"/>
    <w:rsid w:val="009B2140"/>
    <w:rsid w:val="009F49EB"/>
    <w:rsid w:val="00A370CD"/>
    <w:rsid w:val="00A5149E"/>
    <w:rsid w:val="00A75B44"/>
    <w:rsid w:val="00AC77EA"/>
    <w:rsid w:val="00AF41D1"/>
    <w:rsid w:val="00B217A5"/>
    <w:rsid w:val="00B3037C"/>
    <w:rsid w:val="00C90B26"/>
    <w:rsid w:val="00C9565A"/>
    <w:rsid w:val="00C972AC"/>
    <w:rsid w:val="00CC1BEA"/>
    <w:rsid w:val="00CC7EA4"/>
    <w:rsid w:val="00CD00D8"/>
    <w:rsid w:val="00D40EDB"/>
    <w:rsid w:val="00D6676C"/>
    <w:rsid w:val="00DB10BC"/>
    <w:rsid w:val="00E43043"/>
    <w:rsid w:val="00E85D39"/>
    <w:rsid w:val="00EC5154"/>
    <w:rsid w:val="00ED03AE"/>
    <w:rsid w:val="00F73FC9"/>
    <w:rsid w:val="00FF4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1E"/>
    <w:rPr>
      <w:kern w:val="20"/>
    </w:rPr>
  </w:style>
  <w:style w:type="paragraph" w:styleId="Heading1">
    <w:name w:val="heading 1"/>
    <w:basedOn w:val="Normal"/>
    <w:next w:val="Normal"/>
    <w:unhideWhenUsed/>
    <w:qFormat/>
    <w:rsid w:val="0070021E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70021E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0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002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70021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70021E"/>
    <w:rPr>
      <w:kern w:val="20"/>
    </w:rPr>
  </w:style>
  <w:style w:type="paragraph" w:customStyle="1" w:styleId="ResumeText">
    <w:name w:val="Resume Text"/>
    <w:basedOn w:val="Normal"/>
    <w:qFormat/>
    <w:rsid w:val="0070021E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70021E"/>
    <w:rPr>
      <w:color w:val="808080"/>
    </w:rPr>
  </w:style>
  <w:style w:type="table" w:styleId="TableGrid">
    <w:name w:val="Table Grid"/>
    <w:basedOn w:val="TableNormal"/>
    <w:uiPriority w:val="59"/>
    <w:rsid w:val="0070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021E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1E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1E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1E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1E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70021E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70021E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70021E"/>
    <w:rPr>
      <w:color w:val="418AB3" w:themeColor="accent1"/>
    </w:rPr>
  </w:style>
  <w:style w:type="paragraph" w:customStyle="1" w:styleId="ContactInfo">
    <w:name w:val="Contact Info"/>
    <w:basedOn w:val="Normal"/>
    <w:qFormat/>
    <w:rsid w:val="0070021E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70021E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02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1E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E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429"/>
    <w:rPr>
      <w:color w:val="F59E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1E"/>
    <w:rPr>
      <w:kern w:val="20"/>
    </w:rPr>
  </w:style>
  <w:style w:type="paragraph" w:styleId="Heading1">
    <w:name w:val="heading 1"/>
    <w:basedOn w:val="Normal"/>
    <w:next w:val="Normal"/>
    <w:unhideWhenUsed/>
    <w:qFormat/>
    <w:rsid w:val="0070021E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70021E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0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002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70021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70021E"/>
    <w:rPr>
      <w:kern w:val="20"/>
    </w:rPr>
  </w:style>
  <w:style w:type="paragraph" w:customStyle="1" w:styleId="ResumeText">
    <w:name w:val="Resume Text"/>
    <w:basedOn w:val="Normal"/>
    <w:qFormat/>
    <w:rsid w:val="0070021E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70021E"/>
    <w:rPr>
      <w:color w:val="808080"/>
    </w:rPr>
  </w:style>
  <w:style w:type="table" w:styleId="TableGrid">
    <w:name w:val="Table Grid"/>
    <w:basedOn w:val="TableNormal"/>
    <w:uiPriority w:val="59"/>
    <w:rsid w:val="0070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021E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1E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1E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1E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1E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1E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70021E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70021E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70021E"/>
    <w:rPr>
      <w:color w:val="418AB3" w:themeColor="accent1"/>
    </w:rPr>
  </w:style>
  <w:style w:type="paragraph" w:customStyle="1" w:styleId="ContactInfo">
    <w:name w:val="Contact Info"/>
    <w:basedOn w:val="Normal"/>
    <w:qFormat/>
    <w:rsid w:val="0070021E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70021E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021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1E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A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AE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429"/>
    <w:rPr>
      <w:color w:val="F59E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%20lalwani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24297"/>
    <w:rsid w:val="00024297"/>
    <w:rsid w:val="000514C3"/>
    <w:rsid w:val="001727AA"/>
    <w:rsid w:val="001E46FB"/>
    <w:rsid w:val="00303DE8"/>
    <w:rsid w:val="00357827"/>
    <w:rsid w:val="003E2E22"/>
    <w:rsid w:val="003F17FB"/>
    <w:rsid w:val="00543374"/>
    <w:rsid w:val="005A0ECB"/>
    <w:rsid w:val="00830768"/>
    <w:rsid w:val="009052B4"/>
    <w:rsid w:val="0098714E"/>
    <w:rsid w:val="00987D4E"/>
    <w:rsid w:val="009F46F9"/>
    <w:rsid w:val="00B24B1A"/>
    <w:rsid w:val="00B90D13"/>
    <w:rsid w:val="00BC6752"/>
    <w:rsid w:val="00C60AF8"/>
    <w:rsid w:val="00D856A0"/>
    <w:rsid w:val="00EC687D"/>
    <w:rsid w:val="00FE2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BB102126848A98BF95E475BF90B66">
    <w:name w:val="A2CBB102126848A98BF95E475BF90B66"/>
    <w:rsid w:val="000514C3"/>
  </w:style>
  <w:style w:type="paragraph" w:customStyle="1" w:styleId="16409DDA81344429A21AB5D078210627">
    <w:name w:val="16409DDA81344429A21AB5D078210627"/>
    <w:rsid w:val="000514C3"/>
  </w:style>
  <w:style w:type="paragraph" w:customStyle="1" w:styleId="217A8EE26AF248C4AC37D0CE20D1B404">
    <w:name w:val="217A8EE26AF248C4AC37D0CE20D1B404"/>
    <w:rsid w:val="000514C3"/>
  </w:style>
  <w:style w:type="paragraph" w:customStyle="1" w:styleId="191C762B511D486EAE7FCB8BCE3265E4">
    <w:name w:val="191C762B511D486EAE7FCB8BCE3265E4"/>
    <w:rsid w:val="000514C3"/>
  </w:style>
  <w:style w:type="character" w:styleId="Emphasis">
    <w:name w:val="Emphasis"/>
    <w:basedOn w:val="DefaultParagraphFont"/>
    <w:unhideWhenUsed/>
    <w:qFormat/>
    <w:rsid w:val="000514C3"/>
    <w:rPr>
      <w:color w:val="4F81BD" w:themeColor="accent1"/>
    </w:rPr>
  </w:style>
  <w:style w:type="paragraph" w:customStyle="1" w:styleId="EFEB265939A649D59C717997D5CE903F">
    <w:name w:val="EFEB265939A649D59C717997D5CE903F"/>
    <w:rsid w:val="000514C3"/>
  </w:style>
  <w:style w:type="character" w:styleId="PlaceholderText">
    <w:name w:val="Placeholder Text"/>
    <w:basedOn w:val="DefaultParagraphFont"/>
    <w:uiPriority w:val="99"/>
    <w:semiHidden/>
    <w:rsid w:val="00D856A0"/>
    <w:rPr>
      <w:color w:val="808080"/>
    </w:rPr>
  </w:style>
  <w:style w:type="paragraph" w:customStyle="1" w:styleId="9258884C365046268EC3035199ED3CAB">
    <w:name w:val="9258884C365046268EC3035199ED3CAB"/>
    <w:rsid w:val="000514C3"/>
  </w:style>
  <w:style w:type="paragraph" w:customStyle="1" w:styleId="F5FBD8CF041C41E2B6D938F9AE5829D1">
    <w:name w:val="F5FBD8CF041C41E2B6D938F9AE5829D1"/>
    <w:rsid w:val="000514C3"/>
  </w:style>
  <w:style w:type="paragraph" w:customStyle="1" w:styleId="BB642DBBFAC94381A9A1393B989278AD">
    <w:name w:val="BB642DBBFAC94381A9A1393B989278AD"/>
    <w:rsid w:val="000514C3"/>
  </w:style>
  <w:style w:type="paragraph" w:customStyle="1" w:styleId="A0F7BCE096A84458A58210AAE27B83CD">
    <w:name w:val="A0F7BCE096A84458A58210AAE27B83CD"/>
    <w:rsid w:val="000514C3"/>
  </w:style>
  <w:style w:type="paragraph" w:customStyle="1" w:styleId="9B8620DCB19540D28EA4266024937101">
    <w:name w:val="9B8620DCB19540D28EA4266024937101"/>
    <w:rsid w:val="000514C3"/>
  </w:style>
  <w:style w:type="paragraph" w:customStyle="1" w:styleId="E1121A05B73542D99DC6E5830F4C95C0">
    <w:name w:val="E1121A05B73542D99DC6E5830F4C95C0"/>
    <w:rsid w:val="000514C3"/>
  </w:style>
  <w:style w:type="paragraph" w:customStyle="1" w:styleId="4FAD3C97237C478EAB1A3FBFFCF94CA1">
    <w:name w:val="4FAD3C97237C478EAB1A3FBFFCF94CA1"/>
    <w:rsid w:val="000514C3"/>
  </w:style>
  <w:style w:type="paragraph" w:customStyle="1" w:styleId="12C0354A8AD149FC8FC5F11877572A25">
    <w:name w:val="12C0354A8AD149FC8FC5F11877572A25"/>
    <w:rsid w:val="000514C3"/>
  </w:style>
  <w:style w:type="paragraph" w:customStyle="1" w:styleId="5DEEB35F80DE47D3A9BF87E1D41A73A2">
    <w:name w:val="5DEEB35F80DE47D3A9BF87E1D41A73A2"/>
    <w:rsid w:val="000514C3"/>
  </w:style>
  <w:style w:type="paragraph" w:customStyle="1" w:styleId="559BBDFC62F845B4864F3CBA6D8BEF7E">
    <w:name w:val="559BBDFC62F845B4864F3CBA6D8BEF7E"/>
    <w:rsid w:val="000514C3"/>
  </w:style>
  <w:style w:type="paragraph" w:customStyle="1" w:styleId="6D9AE7B8D0EA47F0BE98A7B18F940FB2">
    <w:name w:val="6D9AE7B8D0EA47F0BE98A7B18F940FB2"/>
    <w:rsid w:val="000514C3"/>
  </w:style>
  <w:style w:type="paragraph" w:customStyle="1" w:styleId="E5240ECFECBD4C5093889B7E609E18EB">
    <w:name w:val="E5240ECFECBD4C5093889B7E609E18EB"/>
    <w:rsid w:val="000514C3"/>
  </w:style>
  <w:style w:type="paragraph" w:customStyle="1" w:styleId="F224E31C2DE64A81B0115C88CCF8877C">
    <w:name w:val="F224E31C2DE64A81B0115C88CCF8877C"/>
    <w:rsid w:val="000514C3"/>
  </w:style>
  <w:style w:type="paragraph" w:customStyle="1" w:styleId="939778B174BE4F9E8672EBBA44302ADE">
    <w:name w:val="939778B174BE4F9E8672EBBA44302ADE"/>
    <w:rsid w:val="000514C3"/>
  </w:style>
  <w:style w:type="paragraph" w:customStyle="1" w:styleId="4E9BE24F5BE64DF0ACEEA9F39D58F719">
    <w:name w:val="4E9BE24F5BE64DF0ACEEA9F39D58F719"/>
    <w:rsid w:val="00024297"/>
  </w:style>
  <w:style w:type="paragraph" w:customStyle="1" w:styleId="3143C8FB30B4419F83FB8E800D5828D8">
    <w:name w:val="3143C8FB30B4419F83FB8E800D5828D8"/>
    <w:rsid w:val="00024297"/>
  </w:style>
  <w:style w:type="paragraph" w:customStyle="1" w:styleId="EA9C10633F1A423395A372E86D208475">
    <w:name w:val="EA9C10633F1A423395A372E86D208475"/>
    <w:rsid w:val="00024297"/>
  </w:style>
  <w:style w:type="paragraph" w:customStyle="1" w:styleId="070D118B2CA24624A0A44CD22BB7C452">
    <w:name w:val="070D118B2CA24624A0A44CD22BB7C452"/>
    <w:rsid w:val="00024297"/>
  </w:style>
  <w:style w:type="paragraph" w:customStyle="1" w:styleId="57904EF95CF244ACA91E1BA43AEC7CD4">
    <w:name w:val="57904EF95CF244ACA91E1BA43AEC7CD4"/>
    <w:rsid w:val="00024297"/>
  </w:style>
  <w:style w:type="paragraph" w:customStyle="1" w:styleId="427447281257456C8DB567B959B4F1D1">
    <w:name w:val="427447281257456C8DB567B959B4F1D1"/>
    <w:rsid w:val="00024297"/>
  </w:style>
  <w:style w:type="paragraph" w:customStyle="1" w:styleId="3C90DE8284ED4EAF8D48FA02CE519342">
    <w:name w:val="3C90DE8284ED4EAF8D48FA02CE519342"/>
    <w:rsid w:val="00024297"/>
  </w:style>
  <w:style w:type="paragraph" w:customStyle="1" w:styleId="41C5A141B7674102BC4546CFD52087D2">
    <w:name w:val="41C5A141B7674102BC4546CFD52087D2"/>
    <w:rsid w:val="00024297"/>
  </w:style>
  <w:style w:type="paragraph" w:customStyle="1" w:styleId="FB04397751104116A338BA439577490F">
    <w:name w:val="FB04397751104116A338BA439577490F"/>
    <w:rsid w:val="00024297"/>
  </w:style>
  <w:style w:type="paragraph" w:customStyle="1" w:styleId="DDA45AD034034149804D8E4E6A026AB5">
    <w:name w:val="DDA45AD034034149804D8E4E6A026AB5"/>
    <w:rsid w:val="00024297"/>
  </w:style>
  <w:style w:type="paragraph" w:customStyle="1" w:styleId="383EB4404D4649C7B998FB6F1157A6E8">
    <w:name w:val="383EB4404D4649C7B998FB6F1157A6E8"/>
    <w:rsid w:val="00024297"/>
  </w:style>
  <w:style w:type="paragraph" w:customStyle="1" w:styleId="4FD920B449544C7485732126E5295FD0">
    <w:name w:val="4FD920B449544C7485732126E5295FD0"/>
    <w:rsid w:val="00024297"/>
  </w:style>
  <w:style w:type="paragraph" w:customStyle="1" w:styleId="5507C9AF2A794DFA90DD616F7F385D5B">
    <w:name w:val="5507C9AF2A794DFA90DD616F7F385D5B"/>
    <w:rsid w:val="00024297"/>
  </w:style>
  <w:style w:type="paragraph" w:customStyle="1" w:styleId="D096E134A05E4069BF1920CD5D1E92D9">
    <w:name w:val="D096E134A05E4069BF1920CD5D1E92D9"/>
    <w:rsid w:val="001727AA"/>
  </w:style>
  <w:style w:type="paragraph" w:customStyle="1" w:styleId="B357E9FD35CC4799AF1985C29FFEC792">
    <w:name w:val="B357E9FD35CC4799AF1985C29FFEC792"/>
    <w:rsid w:val="00D856A0"/>
  </w:style>
  <w:style w:type="paragraph" w:customStyle="1" w:styleId="737FB1830696485285C2E9E4BD59A6BD">
    <w:name w:val="737FB1830696485285C2E9E4BD59A6BD"/>
    <w:rsid w:val="00D856A0"/>
  </w:style>
  <w:style w:type="paragraph" w:customStyle="1" w:styleId="6553C9441C0C4E7CA8F0FC7D3266EB35">
    <w:name w:val="6553C9441C0C4E7CA8F0FC7D3266EB35"/>
    <w:rsid w:val="00D856A0"/>
  </w:style>
  <w:style w:type="paragraph" w:customStyle="1" w:styleId="1B8B3DF1F42E4F6D9E659D25D135D508">
    <w:name w:val="1B8B3DF1F42E4F6D9E659D25D135D508"/>
    <w:rsid w:val="00D856A0"/>
  </w:style>
  <w:style w:type="paragraph" w:customStyle="1" w:styleId="E7BC125369DE44B2BD846F55F10819D7">
    <w:name w:val="E7BC125369DE44B2BD846F55F10819D7"/>
    <w:rsid w:val="003578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82E57-A40C-411E-9E05-7D232DACD8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jain</dc:creator>
  <cp:lastModifiedBy>christ</cp:lastModifiedBy>
  <cp:revision>3</cp:revision>
  <dcterms:created xsi:type="dcterms:W3CDTF">2017-11-06T13:31:00Z</dcterms:created>
  <dcterms:modified xsi:type="dcterms:W3CDTF">2017-11-22T06:23:00Z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